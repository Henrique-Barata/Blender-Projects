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B014B7" w14:textId="77777777" w:rsidR="00952F7D" w:rsidRDefault="00112648" w:rsidP="00A602AF">
      <w:pPr>
        <w:pStyle w:val="GraphicAnchor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1EFA075" wp14:editId="3FA83465">
            <wp:simplePos x="0" y="0"/>
            <wp:positionH relativeFrom="column">
              <wp:posOffset>4933950</wp:posOffset>
            </wp:positionH>
            <wp:positionV relativeFrom="paragraph">
              <wp:posOffset>-282575</wp:posOffset>
            </wp:positionV>
            <wp:extent cx="1752600" cy="711835"/>
            <wp:effectExtent l="0" t="0" r="0" b="0"/>
            <wp:wrapNone/>
            <wp:docPr id="3" name="Picture 3" descr="Logótipo | Faculdade de Ciências da Universidade de Lisb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ótipo | Faculdade de Ciências da Universidade de Lisbo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6B1" w:rsidRPr="00E44B70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84FE08F" wp14:editId="605B6E5A">
                <wp:simplePos x="0" y="0"/>
                <wp:positionH relativeFrom="column">
                  <wp:posOffset>-466090</wp:posOffset>
                </wp:positionH>
                <wp:positionV relativeFrom="paragraph">
                  <wp:posOffset>2509520</wp:posOffset>
                </wp:positionV>
                <wp:extent cx="5735320" cy="6426200"/>
                <wp:effectExtent l="0" t="0" r="0" b="0"/>
                <wp:wrapNone/>
                <wp:docPr id="2" name="Shap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320" cy="64262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14168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txbx>
                        <w:txbxContent>
                          <w:p w14:paraId="3A8C7744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39C83C07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51B3A797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74313DE5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20206591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15E52A65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13981972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4D14D918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33D94DC7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32899FE3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64C7A413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59EE5A39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28081713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5969E9A0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4F348208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2C6D3DC1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75E6EE93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375B78F6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4B3C3D13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60FFD539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51A3C4F2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12C75E92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0583B4AD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28B6F5B7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0DFD2F0C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4502905D" w14:textId="77777777" w:rsidR="00112648" w:rsidRDefault="00112648" w:rsidP="00112648">
                            <w:pP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</w:pPr>
                          </w:p>
                          <w:p w14:paraId="0E6911AF" w14:textId="77777777" w:rsidR="00112648" w:rsidRPr="00112648" w:rsidRDefault="00112648" w:rsidP="00112648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</w:rPr>
                            </w:pPr>
                            <w:r w:rsidRPr="00112648"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  <w:t>ANIMAÇÃO EM AMBIENTES VIRTUAIS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sz w:val="32"/>
                              </w:rPr>
                              <w:t xml:space="preserve"> 2023</w:t>
                            </w:r>
                          </w:p>
                        </w:txbxContent>
                      </wps:txbx>
                      <wps:bodyPr lIns="38100" tIns="38100" rIns="38100" bIns="3810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E08F" id="Shape" o:spid="_x0000_s1026" alt="&quot;&quot;" style="position:absolute;margin-left:-36.7pt;margin-top:197.6pt;width:451.6pt;height:50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" adj="-11796480,,5400" path="m,l21600,14168r,7432l,21600,,xe" fillcolor="#e2b80f [3204]" stroked="f" strokeweight="1pt">
                <v:stroke miterlimit="4" joinstyle="miter"/>
                <v:formulas/>
                <v:path arrowok="t" o:extrusionok="f" o:connecttype="custom" o:connectlocs="2867660,3213100;2867660,3213100;2867660,3213100;2867660,3213100" o:connectangles="0,90,180,270" textboxrect="0,0,21600,21600"/>
                <v:textbox inset="3pt,3pt,3pt,3pt">
                  <w:txbxContent>
                    <w:p w14:paraId="3A8C7744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39C83C07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51B3A797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74313DE5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20206591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15E52A65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13981972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4D14D918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33D94DC7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32899FE3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64C7A413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59EE5A39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28081713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5969E9A0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4F348208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2C6D3DC1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75E6EE93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375B78F6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4B3C3D13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60FFD539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51A3C4F2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12C75E92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0583B4AD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28B6F5B7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0DFD2F0C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4502905D" w14:textId="77777777" w:rsidR="00112648" w:rsidRDefault="00112648" w:rsidP="00112648">
                      <w:pPr>
                        <w:rPr>
                          <w:rFonts w:asciiTheme="majorHAnsi" w:hAnsiTheme="majorHAnsi"/>
                          <w:b/>
                          <w:sz w:val="32"/>
                        </w:rPr>
                      </w:pPr>
                    </w:p>
                    <w:p w14:paraId="0E6911AF" w14:textId="77777777" w:rsidR="00112648" w:rsidRPr="00112648" w:rsidRDefault="00112648" w:rsidP="00112648">
                      <w:pPr>
                        <w:jc w:val="center"/>
                        <w:rPr>
                          <w:rFonts w:asciiTheme="majorHAnsi" w:hAnsiTheme="majorHAnsi"/>
                          <w:b/>
                        </w:rPr>
                      </w:pPr>
                      <w:r w:rsidRPr="00112648">
                        <w:rPr>
                          <w:rFonts w:asciiTheme="majorHAnsi" w:hAnsiTheme="majorHAnsi"/>
                          <w:b/>
                          <w:sz w:val="32"/>
                        </w:rPr>
                        <w:t>ANIMAÇÃO EM AMBIENTES VIRTUAIS</w:t>
                      </w:r>
                      <w:r>
                        <w:rPr>
                          <w:rFonts w:asciiTheme="majorHAnsi" w:hAnsiTheme="majorHAnsi"/>
                          <w:b/>
                          <w:sz w:val="32"/>
                        </w:rPr>
                        <w:t xml:space="preserve"> 2023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675"/>
        <w:gridCol w:w="4675"/>
      </w:tblGrid>
      <w:tr w:rsidR="00A602AF" w:rsidRPr="00522057" w14:paraId="3A08C655" w14:textId="77777777" w:rsidTr="00A07DCE">
        <w:trPr>
          <w:trHeight w:val="2341"/>
        </w:trPr>
        <w:tc>
          <w:tcPr>
            <w:tcW w:w="9350" w:type="dxa"/>
            <w:gridSpan w:val="2"/>
            <w:vAlign w:val="center"/>
          </w:tcPr>
          <w:p w14:paraId="07176336" w14:textId="77777777" w:rsidR="00A602AF" w:rsidRPr="00112648" w:rsidRDefault="00112648" w:rsidP="00A123DD">
            <w:pPr>
              <w:pStyle w:val="Heading1"/>
              <w:rPr>
                <w:lang w:val="pt-PT"/>
              </w:rPr>
            </w:pPr>
            <w:bookmarkStart w:id="0" w:name="_Toc138341336"/>
            <w:bookmarkStart w:id="1" w:name="_Toc138346143"/>
            <w:bookmarkStart w:id="2" w:name="_Toc138460697"/>
            <w:r w:rsidRPr="00112648">
              <w:rPr>
                <w:lang w:val="pt-PT"/>
              </w:rPr>
              <w:t>RELATÓRIO PROJETO</w:t>
            </w:r>
            <w:bookmarkEnd w:id="0"/>
            <w:bookmarkEnd w:id="1"/>
            <w:bookmarkEnd w:id="2"/>
          </w:p>
          <w:p w14:paraId="2745C0F9" w14:textId="77777777" w:rsidR="00112648" w:rsidRPr="00112648" w:rsidRDefault="00112648" w:rsidP="00112648">
            <w:pPr>
              <w:pStyle w:val="Heading3"/>
              <w:jc w:val="left"/>
              <w:rPr>
                <w:lang w:val="pt-PT"/>
              </w:rPr>
            </w:pPr>
            <w:bookmarkStart w:id="3" w:name="_Toc138341337"/>
            <w:bookmarkStart w:id="4" w:name="_Toc138346144"/>
            <w:bookmarkStart w:id="5" w:name="_Toc138460698"/>
            <w:r w:rsidRPr="00112648">
              <w:rPr>
                <w:lang w:val="pt-PT"/>
              </w:rPr>
              <w:t>Método 1 – Teatro Romano de Lisb</w:t>
            </w:r>
            <w:r>
              <w:rPr>
                <w:lang w:val="pt-PT"/>
              </w:rPr>
              <w:t>oa</w:t>
            </w:r>
            <w:bookmarkEnd w:id="3"/>
            <w:bookmarkEnd w:id="4"/>
            <w:bookmarkEnd w:id="5"/>
          </w:p>
        </w:tc>
      </w:tr>
      <w:tr w:rsidR="00A602AF" w:rsidRPr="00522057" w14:paraId="6CF2CDD4" w14:textId="77777777" w:rsidTr="00A07DCE">
        <w:trPr>
          <w:trHeight w:val="8895"/>
        </w:trPr>
        <w:tc>
          <w:tcPr>
            <w:tcW w:w="4675" w:type="dxa"/>
            <w:vAlign w:val="center"/>
          </w:tcPr>
          <w:p w14:paraId="7DAD755B" w14:textId="77777777" w:rsidR="00A602AF" w:rsidRPr="00112648" w:rsidRDefault="00112648" w:rsidP="00A602AF">
            <w:pPr>
              <w:rPr>
                <w:lang w:val="pt-PT"/>
              </w:rPr>
            </w:pPr>
            <w:r w:rsidRPr="00112648"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A03BBCA" wp14:editId="1B164029">
                  <wp:simplePos x="0" y="0"/>
                  <wp:positionH relativeFrom="column">
                    <wp:posOffset>1032510</wp:posOffset>
                  </wp:positionH>
                  <wp:positionV relativeFrom="paragraph">
                    <wp:posOffset>-2185035</wp:posOffset>
                  </wp:positionV>
                  <wp:extent cx="2086610" cy="2066925"/>
                  <wp:effectExtent l="228600" t="228600" r="427990" b="42862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1282209">
                            <a:off x="0" y="0"/>
                            <a:ext cx="208661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5" w:type="dxa"/>
          </w:tcPr>
          <w:p w14:paraId="027C1308" w14:textId="77777777" w:rsidR="00A602AF" w:rsidRPr="00112648" w:rsidRDefault="00112648">
            <w:pPr>
              <w:rPr>
                <w:lang w:val="pt-PT"/>
              </w:rPr>
            </w:pPr>
            <w:r w:rsidRPr="00E44B70">
              <w:rPr>
                <w:noProof/>
                <w:lang w:eastAsia="en-AU"/>
              </w:rPr>
              <w:drawing>
                <wp:anchor distT="0" distB="0" distL="114300" distR="114300" simplePos="0" relativeHeight="251678720" behindDoc="0" locked="0" layoutInCell="1" allowOverlap="1" wp14:anchorId="5572DA11" wp14:editId="2EA56B68">
                  <wp:simplePos x="0" y="0"/>
                  <wp:positionH relativeFrom="margin">
                    <wp:posOffset>-252731</wp:posOffset>
                  </wp:positionH>
                  <wp:positionV relativeFrom="margin">
                    <wp:posOffset>2024381</wp:posOffset>
                  </wp:positionV>
                  <wp:extent cx="3618865" cy="2089785"/>
                  <wp:effectExtent l="342900" t="590550" r="534035" b="786765"/>
                  <wp:wrapNone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1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61210">
                            <a:off x="0" y="0"/>
                            <a:ext cx="3618865" cy="208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677D5" w:rsidRPr="00112648" w14:paraId="2DCA20A0" w14:textId="77777777" w:rsidTr="00A07DCE">
        <w:trPr>
          <w:gridAfter w:val="1"/>
          <w:wAfter w:w="4675" w:type="dxa"/>
          <w:trHeight w:val="2718"/>
        </w:trPr>
        <w:tc>
          <w:tcPr>
            <w:tcW w:w="4675" w:type="dxa"/>
          </w:tcPr>
          <w:p w14:paraId="24ECDC3F" w14:textId="77777777" w:rsidR="00D677D5" w:rsidRPr="00112648" w:rsidRDefault="00D677D5">
            <w:pPr>
              <w:rPr>
                <w:rFonts w:asciiTheme="majorHAnsi" w:hAnsiTheme="majorHAnsi"/>
                <w:lang w:val="pt-PT"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pt-PT"/>
        </w:rPr>
        <w:id w:val="65619888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3E525565" w14:textId="77777777" w:rsidR="002107CF" w:rsidRDefault="002107CF">
          <w:pPr>
            <w:pStyle w:val="TOCHeading"/>
          </w:pPr>
          <w:r>
            <w:rPr>
              <w:lang w:val="pt-PT"/>
            </w:rPr>
            <w:t>ÍNDICE</w:t>
          </w:r>
        </w:p>
        <w:p w14:paraId="05073F85" w14:textId="6E334873" w:rsidR="00876E9B" w:rsidRDefault="002107CF">
          <w:pPr>
            <w:pStyle w:val="TOC1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460697" w:history="1">
            <w:r w:rsidR="00876E9B" w:rsidRPr="00944168">
              <w:rPr>
                <w:rStyle w:val="Hyperlink"/>
                <w:noProof/>
                <w:lang w:val="pt-PT"/>
              </w:rPr>
              <w:t>RELATÓRIO PROJETO</w:t>
            </w:r>
            <w:r w:rsidR="00876E9B">
              <w:rPr>
                <w:noProof/>
                <w:webHidden/>
              </w:rPr>
              <w:tab/>
            </w:r>
            <w:r w:rsidR="00876E9B">
              <w:rPr>
                <w:noProof/>
                <w:webHidden/>
              </w:rPr>
              <w:fldChar w:fldCharType="begin"/>
            </w:r>
            <w:r w:rsidR="00876E9B">
              <w:rPr>
                <w:noProof/>
                <w:webHidden/>
              </w:rPr>
              <w:instrText xml:space="preserve"> PAGEREF _Toc138460697 \h </w:instrText>
            </w:r>
            <w:r w:rsidR="00876E9B">
              <w:rPr>
                <w:noProof/>
                <w:webHidden/>
              </w:rPr>
            </w:r>
            <w:r w:rsidR="00876E9B">
              <w:rPr>
                <w:noProof/>
                <w:webHidden/>
              </w:rPr>
              <w:fldChar w:fldCharType="separate"/>
            </w:r>
            <w:r w:rsidR="00876E9B">
              <w:rPr>
                <w:noProof/>
                <w:webHidden/>
              </w:rPr>
              <w:t>1</w:t>
            </w:r>
            <w:r w:rsidR="00876E9B">
              <w:rPr>
                <w:noProof/>
                <w:webHidden/>
              </w:rPr>
              <w:fldChar w:fldCharType="end"/>
            </w:r>
          </w:hyperlink>
        </w:p>
        <w:p w14:paraId="34B63AB5" w14:textId="5600567E" w:rsidR="00876E9B" w:rsidRDefault="00876E9B">
          <w:pPr>
            <w:pStyle w:val="TOC3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2" w:history="1">
            <w:r w:rsidRPr="00944168">
              <w:rPr>
                <w:rStyle w:val="Hyperlink"/>
                <w:noProof/>
                <w:lang w:val="pt-PT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712C9" w14:textId="57B1BC96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3" w:history="1">
            <w:r w:rsidRPr="00944168">
              <w:rPr>
                <w:rStyle w:val="Hyperlink"/>
                <w:b/>
                <w:noProof/>
                <w:lang w:val="pt-PT"/>
              </w:rPr>
              <w:t>MODELAÇÃO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88B7A" w14:textId="14AABFC1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4" w:history="1">
            <w:r w:rsidRPr="00944168">
              <w:rPr>
                <w:rStyle w:val="Hyperlink"/>
                <w:noProof/>
                <w:lang w:val="pt-PT"/>
              </w:rPr>
              <w:t>Fundação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B94B8" w14:textId="301A8718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5" w:history="1">
            <w:r w:rsidRPr="00944168">
              <w:rPr>
                <w:rStyle w:val="Hyperlink"/>
                <w:noProof/>
                <w:lang w:val="pt-PT"/>
              </w:rPr>
              <w:t>TEATRO ROMANO: DIVISÃO POR PARTES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54909" w14:textId="4D988B46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6" w:history="1">
            <w:r w:rsidRPr="00944168">
              <w:rPr>
                <w:rStyle w:val="Hyperlink"/>
                <w:noProof/>
                <w:lang w:val="pt-PT"/>
              </w:rPr>
              <w:t>Parte 1 – Zona ‘Inferior’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B138" w14:textId="2717FD86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7" w:history="1">
            <w:r w:rsidRPr="00944168">
              <w:rPr>
                <w:rStyle w:val="Hyperlink"/>
                <w:noProof/>
                <w:lang w:val="pt-PT"/>
              </w:rPr>
              <w:t>Parte 2 – Zona ‘Superior’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E67BF" w14:textId="36F26196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8" w:history="1">
            <w:r w:rsidRPr="00944168">
              <w:rPr>
                <w:rStyle w:val="Hyperlink"/>
                <w:noProof/>
                <w:lang w:val="pt-PT"/>
              </w:rPr>
              <w:t>Parte 3 – Zona Exterior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EB8EB" w14:textId="78618E42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09" w:history="1">
            <w:r w:rsidRPr="00944168">
              <w:rPr>
                <w:rStyle w:val="Hyperlink"/>
                <w:noProof/>
                <w:lang w:val="pt-PT"/>
              </w:rPr>
              <w:t>Aplicação de Texturas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8E17E" w14:textId="5BCB7865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0" w:history="1">
            <w:r w:rsidRPr="00944168">
              <w:rPr>
                <w:rStyle w:val="Hyperlink"/>
                <w:noProof/>
                <w:lang w:val="pt-PT"/>
              </w:rPr>
              <w:t>ANIMAÇÕES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F7B9B" w14:textId="15747C4C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1" w:history="1">
            <w:r w:rsidRPr="00944168">
              <w:rPr>
                <w:rStyle w:val="Hyperlink"/>
                <w:noProof/>
                <w:lang w:val="pt-PT"/>
              </w:rPr>
              <w:t>Homem Sentado no Público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5EB88" w14:textId="0E9BD720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2" w:history="1">
            <w:r w:rsidRPr="00944168">
              <w:rPr>
                <w:rStyle w:val="Hyperlink"/>
                <w:noProof/>
                <w:lang w:val="pt-PT"/>
              </w:rPr>
              <w:t>Tocar Harpa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9B4EC" w14:textId="2FA25815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3" w:history="1">
            <w:r w:rsidRPr="00944168">
              <w:rPr>
                <w:rStyle w:val="Hyperlink"/>
                <w:noProof/>
                <w:lang w:val="pt-PT"/>
              </w:rPr>
              <w:t>Tocar Tambor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8685" w14:textId="6BBD2305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B6C6A" w14:textId="501274BC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5" w:history="1">
            <w:r w:rsidRPr="00944168">
              <w:rPr>
                <w:rStyle w:val="Hyperlink"/>
                <w:noProof/>
                <w:lang w:val="pt-PT"/>
              </w:rPr>
              <w:t>VISITA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AFF03" w14:textId="606B10A2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6" w:history="1">
            <w:r w:rsidRPr="00944168">
              <w:rPr>
                <w:rStyle w:val="Hyperlink"/>
                <w:noProof/>
                <w:lang w:val="pt-PT"/>
              </w:rPr>
              <w:t>Câmara 1 - Vista Primeira Pessoa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6147E" w14:textId="49B3D437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7" w:history="1">
            <w:r w:rsidRPr="00944168">
              <w:rPr>
                <w:rStyle w:val="Hyperlink"/>
                <w:noProof/>
                <w:lang w:val="pt-PT"/>
              </w:rPr>
              <w:t>Câmara 2 – Vista ‘Olho de Pássaro’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D1006" w14:textId="2E2FDE81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8" w:history="1">
            <w:r w:rsidRPr="00944168">
              <w:rPr>
                <w:rStyle w:val="Hyperlink"/>
                <w:noProof/>
                <w:lang w:val="pt-PT"/>
              </w:rPr>
              <w:t>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C7F62" w14:textId="29674BF8" w:rsidR="00876E9B" w:rsidRDefault="00876E9B">
          <w:pPr>
            <w:pStyle w:val="TOC2"/>
            <w:tabs>
              <w:tab w:val="right" w:pos="9350"/>
            </w:tabs>
            <w:rPr>
              <w:rFonts w:eastAsiaTheme="minorEastAsia"/>
              <w:noProof/>
              <w:kern w:val="2"/>
              <w:sz w:val="22"/>
              <w:szCs w:val="22"/>
              <w:lang w:val="pt-PT" w:eastAsia="pt-PT"/>
              <w14:ligatures w14:val="standardContextual"/>
            </w:rPr>
          </w:pPr>
          <w:hyperlink w:anchor="_Toc138460719" w:history="1">
            <w:r w:rsidRPr="00944168">
              <w:rPr>
                <w:rStyle w:val="Hyperlink"/>
                <w:noProof/>
                <w:lang w:val="pt-PT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_Toc138460719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22869" w14:textId="26CFBE33" w:rsidR="00057E97" w:rsidRDefault="002107CF">
          <w:r>
            <w:rPr>
              <w:b/>
              <w:bCs/>
            </w:rPr>
            <w:fldChar w:fldCharType="end"/>
          </w:r>
        </w:p>
      </w:sdtContent>
    </w:sdt>
    <w:p w14:paraId="5FF52028" w14:textId="77777777" w:rsidR="009B2968" w:rsidRPr="00516C2E" w:rsidRDefault="009B2968">
      <w:pPr>
        <w:rPr>
          <w:lang w:val="pt-PT"/>
        </w:rPr>
      </w:pPr>
    </w:p>
    <w:p w14:paraId="59DF7A78" w14:textId="77777777" w:rsidR="00211CE6" w:rsidRPr="00516C2E" w:rsidRDefault="00211CE6" w:rsidP="00211CE6">
      <w:pPr>
        <w:pStyle w:val="GraphicAnchor"/>
        <w:rPr>
          <w:lang w:val="pt-PT"/>
        </w:rPr>
      </w:pPr>
    </w:p>
    <w:p w14:paraId="6D6A228F" w14:textId="77777777" w:rsidR="00211CE6" w:rsidRDefault="00211CE6"/>
    <w:p w14:paraId="1BBCC768" w14:textId="77777777" w:rsidR="00B17E06" w:rsidRDefault="00B17E06"/>
    <w:p w14:paraId="343A9336" w14:textId="77777777" w:rsidR="00B17E06" w:rsidRDefault="00B17E06" w:rsidP="00B17E06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350"/>
      </w:tblGrid>
      <w:tr w:rsidR="00B17E06" w:rsidRPr="00522057" w14:paraId="17313177" w14:textId="77777777" w:rsidTr="00F643BE">
        <w:trPr>
          <w:trHeight w:val="1576"/>
        </w:trPr>
        <w:tc>
          <w:tcPr>
            <w:tcW w:w="9350" w:type="dxa"/>
          </w:tcPr>
          <w:p w14:paraId="462E3B75" w14:textId="77777777" w:rsidR="00B17E06" w:rsidRDefault="00B17E06" w:rsidP="00F643BE">
            <w:pPr>
              <w:pStyle w:val="Heading3"/>
              <w:jc w:val="left"/>
              <w:rPr>
                <w:lang w:val="pt-PT"/>
              </w:rPr>
            </w:pPr>
          </w:p>
          <w:p w14:paraId="76ABE439" w14:textId="77777777" w:rsidR="00B17E06" w:rsidRPr="00B17E06" w:rsidRDefault="00B17E06" w:rsidP="00F643BE">
            <w:pPr>
              <w:pStyle w:val="Heading3"/>
              <w:jc w:val="left"/>
              <w:rPr>
                <w:sz w:val="40"/>
                <w:lang w:val="pt-PT"/>
              </w:rPr>
            </w:pPr>
            <w:bookmarkStart w:id="6" w:name="_Toc138460702"/>
            <w:r w:rsidRPr="00B17E06">
              <w:rPr>
                <w:sz w:val="40"/>
                <w:lang w:val="pt-PT"/>
              </w:rPr>
              <w:t>INTRODUÇÃO</w:t>
            </w:r>
            <w:bookmarkEnd w:id="6"/>
          </w:p>
          <w:p w14:paraId="3B5F4E0D" w14:textId="77777777" w:rsidR="00B17E06" w:rsidRPr="00B17E06" w:rsidRDefault="00B17E06" w:rsidP="00F643BE">
            <w:pPr>
              <w:rPr>
                <w:lang w:val="pt-PT"/>
              </w:rPr>
            </w:pPr>
          </w:p>
          <w:p w14:paraId="52421F90" w14:textId="77777777" w:rsidR="00B17E06" w:rsidRPr="00B17E06" w:rsidRDefault="00B17E06" w:rsidP="00F643BE">
            <w:pPr>
              <w:rPr>
                <w:rFonts w:ascii="Times New Roman" w:hAnsi="Times New Roman" w:cs="Times New Roman"/>
                <w:lang w:val="pt-PT"/>
              </w:rPr>
            </w:pPr>
            <w:r w:rsidRPr="00B17E06">
              <w:rPr>
                <w:rFonts w:ascii="Times New Roman" w:hAnsi="Times New Roman" w:cs="Times New Roman"/>
                <w:lang w:val="pt-PT"/>
              </w:rPr>
              <w:t xml:space="preserve">O objetivo deste projeto é a recriação virtual de um monumento histórico – o Teatro Romano de Lisboa, bem como uma visita ao mesmo através de uma animação de 1 minuto. </w:t>
            </w:r>
          </w:p>
          <w:p w14:paraId="4DC1C528" w14:textId="77777777" w:rsidR="00B17E06" w:rsidRPr="00B17E06" w:rsidRDefault="00B17E06" w:rsidP="00F643BE">
            <w:pPr>
              <w:rPr>
                <w:rFonts w:ascii="Times New Roman" w:hAnsi="Times New Roman" w:cs="Times New Roman"/>
                <w:lang w:val="pt-PT"/>
              </w:rPr>
            </w:pPr>
            <w:r w:rsidRPr="00B17E06">
              <w:rPr>
                <w:rFonts w:ascii="Times New Roman" w:hAnsi="Times New Roman" w:cs="Times New Roman"/>
                <w:lang w:val="pt-PT"/>
              </w:rPr>
              <w:t xml:space="preserve">       O projeto foi realizado no Blender, com a modelação do teatro / fundação do mesmo feitas manualmente e com ajuda de </w:t>
            </w:r>
            <w:r w:rsidRPr="00E43DD2">
              <w:rPr>
                <w:rFonts w:ascii="Times New Roman" w:hAnsi="Times New Roman" w:cs="Times New Roman"/>
                <w:u w:val="single"/>
                <w:lang w:val="pt-PT"/>
              </w:rPr>
              <w:t>alguns</w:t>
            </w:r>
            <w:r w:rsidRPr="00B17E06">
              <w:rPr>
                <w:rFonts w:ascii="Times New Roman" w:hAnsi="Times New Roman" w:cs="Times New Roman"/>
                <w:lang w:val="pt-PT"/>
              </w:rPr>
              <w:t xml:space="preserve"> modelos importados do StackBlitz e do Mixano para obter um ambiente mais imersivo e realista.</w:t>
            </w:r>
          </w:p>
          <w:p w14:paraId="1DB57450" w14:textId="77777777" w:rsidR="00B17E06" w:rsidRPr="00B17E06" w:rsidRDefault="00B17E06" w:rsidP="00F643BE">
            <w:pPr>
              <w:rPr>
                <w:rFonts w:ascii="Times New Roman" w:hAnsi="Times New Roman" w:cs="Times New Roman"/>
                <w:lang w:val="pt-PT"/>
              </w:rPr>
            </w:pPr>
            <w:r w:rsidRPr="00B17E06">
              <w:rPr>
                <w:rFonts w:ascii="Times New Roman" w:hAnsi="Times New Roman" w:cs="Times New Roman"/>
                <w:lang w:val="pt-PT"/>
              </w:rPr>
              <w:t>Neste relatório estará uma explicação dos vários passos de implementação deste projeto.</w:t>
            </w:r>
          </w:p>
          <w:p w14:paraId="553BE04D" w14:textId="77777777" w:rsidR="00B17E06" w:rsidRDefault="00B17E06" w:rsidP="00F643BE">
            <w:pPr>
              <w:rPr>
                <w:lang w:val="pt-PT"/>
              </w:rPr>
            </w:pPr>
          </w:p>
          <w:p w14:paraId="7518CF7F" w14:textId="77777777" w:rsidR="00B17E06" w:rsidRPr="00B17E06" w:rsidRDefault="00B17E06" w:rsidP="00B17E06">
            <w:pPr>
              <w:pStyle w:val="Heading2"/>
              <w:rPr>
                <w:b/>
                <w:sz w:val="40"/>
                <w:lang w:val="pt-PT"/>
              </w:rPr>
            </w:pPr>
            <w:bookmarkStart w:id="7" w:name="_Toc138460703"/>
            <w:r w:rsidRPr="00B17E06">
              <w:rPr>
                <w:b/>
                <w:sz w:val="40"/>
                <w:lang w:val="pt-PT"/>
              </w:rPr>
              <w:t>MODELAÇÃO</w:t>
            </w:r>
            <w:bookmarkEnd w:id="7"/>
          </w:p>
          <w:p w14:paraId="53DD400F" w14:textId="77777777" w:rsidR="00B17E06" w:rsidRPr="00B17E06" w:rsidRDefault="00B17E06" w:rsidP="00B17E06">
            <w:pPr>
              <w:rPr>
                <w:lang w:val="pt-PT"/>
              </w:rPr>
            </w:pPr>
          </w:p>
          <w:p w14:paraId="69EF6247" w14:textId="77777777" w:rsidR="00B17E06" w:rsidRPr="00B17E06" w:rsidRDefault="00B17E06" w:rsidP="00B17E06">
            <w:pPr>
              <w:rPr>
                <w:lang w:val="pt-PT"/>
              </w:rPr>
            </w:pPr>
          </w:p>
          <w:p w14:paraId="1F9A2E0A" w14:textId="77777777" w:rsidR="00B17E06" w:rsidRDefault="00B17E06" w:rsidP="00B17E06">
            <w:pPr>
              <w:rPr>
                <w:rFonts w:ascii="Times New Roman" w:hAnsi="Times New Roman" w:cs="Times New Roman"/>
                <w:lang w:val="pt-PT"/>
              </w:rPr>
            </w:pPr>
            <w:r w:rsidRPr="00B17E06">
              <w:rPr>
                <w:rFonts w:ascii="Times New Roman" w:hAnsi="Times New Roman" w:cs="Times New Roman"/>
                <w:lang w:val="pt-PT"/>
              </w:rPr>
              <w:t>De modo a tornar o modelo mais realista, bem como o ambiente mais imersivo, modelámos o teatro tomando como base (imagem de referência) ambas as blueprints fornecidas para a realização deste trabalho (Figuras na capa deste relatório).</w:t>
            </w:r>
            <w:r>
              <w:rPr>
                <w:rFonts w:ascii="Times New Roman" w:hAnsi="Times New Roman" w:cs="Times New Roman"/>
                <w:lang w:val="pt-PT"/>
              </w:rPr>
              <w:t xml:space="preserve"> Decorámos também o modelo com algumas figuras importadas que fossem adequadas à vida Romana da época a representar.</w:t>
            </w:r>
          </w:p>
          <w:p w14:paraId="78E4ECDA" w14:textId="77777777" w:rsidR="00B17E06" w:rsidRDefault="00B17E06" w:rsidP="00B17E06">
            <w:pPr>
              <w:pStyle w:val="Heading2"/>
              <w:rPr>
                <w:lang w:val="pt-PT"/>
              </w:rPr>
            </w:pPr>
          </w:p>
          <w:p w14:paraId="015F6262" w14:textId="77777777" w:rsidR="00B17E06" w:rsidRPr="00B17E06" w:rsidRDefault="00B17E06" w:rsidP="00B17E06">
            <w:pPr>
              <w:pStyle w:val="Heading2"/>
              <w:rPr>
                <w:lang w:val="pt-PT"/>
              </w:rPr>
            </w:pPr>
            <w:bookmarkStart w:id="8" w:name="_Toc138460704"/>
            <w:r w:rsidRPr="00B17E06">
              <w:rPr>
                <w:lang w:val="pt-PT"/>
              </w:rPr>
              <w:t>Fundação</w:t>
            </w:r>
            <w:bookmarkEnd w:id="8"/>
          </w:p>
          <w:p w14:paraId="434DEE64" w14:textId="77777777" w:rsidR="00B17E06" w:rsidRPr="00B17E06" w:rsidRDefault="00B17E06" w:rsidP="00B17E06">
            <w:pPr>
              <w:rPr>
                <w:rFonts w:ascii="Times New Roman" w:hAnsi="Times New Roman" w:cs="Times New Roman"/>
                <w:lang w:val="pt-PT"/>
              </w:rPr>
            </w:pPr>
          </w:p>
          <w:p w14:paraId="1FBF534A" w14:textId="77777777" w:rsidR="00B17E06" w:rsidRDefault="00B17E06" w:rsidP="00B17E06">
            <w:pPr>
              <w:rPr>
                <w:rFonts w:ascii="Times New Roman" w:hAnsi="Times New Roman" w:cs="Times New Roman"/>
                <w:lang w:val="pt-P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FB7F0D5" wp14:editId="0F8D8593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3384550</wp:posOffset>
                      </wp:positionV>
                      <wp:extent cx="5391150" cy="635"/>
                      <wp:effectExtent l="0" t="0" r="0" b="1905"/>
                      <wp:wrapTopAndBottom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9115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37CF316" w14:textId="1407307A" w:rsidR="00B17E06" w:rsidRPr="00B17E06" w:rsidRDefault="00B17E06" w:rsidP="00B17E06">
                                  <w:pPr>
                                    <w:pStyle w:val="Caption"/>
                                    <w:jc w:val="center"/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B17E06">
                                    <w:rPr>
                                      <w:b/>
                                    </w:rPr>
                                    <w:t xml:space="preserve">Figura </w:t>
                                  </w:r>
                                  <w:r w:rsidRPr="00B17E06">
                                    <w:rPr>
                                      <w:b/>
                                    </w:rPr>
                                    <w:fldChar w:fldCharType="begin"/>
                                  </w:r>
                                  <w:r w:rsidRPr="00B17E06">
                                    <w:rPr>
                                      <w:b/>
                                    </w:rPr>
                                    <w:instrText xml:space="preserve"> SEQ Figura \* ARABIC </w:instrText>
                                  </w:r>
                                  <w:r w:rsidRPr="00B17E06">
                                    <w:rPr>
                                      <w:b/>
                                    </w:rPr>
                                    <w:fldChar w:fldCharType="separate"/>
                                  </w:r>
                                  <w:r w:rsidR="0039316E">
                                    <w:rPr>
                                      <w:b/>
                                      <w:noProof/>
                                    </w:rPr>
                                    <w:t>1</w:t>
                                  </w:r>
                                  <w:r w:rsidRPr="00B17E06">
                                    <w:rPr>
                                      <w:b/>
                                    </w:rPr>
                                    <w:fldChar w:fldCharType="end"/>
                                  </w:r>
                                  <w:r w:rsidRPr="00B17E06">
                                    <w:rPr>
                                      <w:b/>
                                    </w:rPr>
                                    <w:t xml:space="preserve"> - Fundação Inicial do Teatro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FB7F0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" o:spid="_x0000_s1027" type="#_x0000_t202" style="position:absolute;margin-left:15.75pt;margin-top:266.5pt;width:424.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" stroked="f">
                      <v:textbox style="mso-fit-shape-to-text:t" inset="0,0,0,0">
                        <w:txbxContent>
                          <w:p w14:paraId="537CF316" w14:textId="1407307A" w:rsidR="00B17E06" w:rsidRPr="00B17E06" w:rsidRDefault="00B17E06" w:rsidP="00B17E06">
                            <w:pPr>
                              <w:pStyle w:val="Legenda"/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17E06">
                              <w:rPr>
                                <w:b/>
                              </w:rPr>
                              <w:t>Figura</w:t>
                            </w:r>
                            <w:proofErr w:type="spellEnd"/>
                            <w:r w:rsidRPr="00B17E06">
                              <w:rPr>
                                <w:b/>
                              </w:rPr>
                              <w:t xml:space="preserve"> </w:t>
                            </w:r>
                            <w:r w:rsidRPr="00B17E06">
                              <w:rPr>
                                <w:b/>
                              </w:rPr>
                              <w:fldChar w:fldCharType="begin"/>
                            </w:r>
                            <w:r w:rsidRPr="00B17E06">
                              <w:rPr>
                                <w:b/>
                              </w:rPr>
                              <w:instrText xml:space="preserve"> SEQ Figura \* ARABIC </w:instrText>
                            </w:r>
                            <w:r w:rsidRPr="00B17E06">
                              <w:rPr>
                                <w:b/>
                              </w:rPr>
                              <w:fldChar w:fldCharType="separate"/>
                            </w:r>
                            <w:r w:rsidR="0039316E">
                              <w:rPr>
                                <w:b/>
                                <w:noProof/>
                              </w:rPr>
                              <w:t>1</w:t>
                            </w:r>
                            <w:r w:rsidRPr="00B17E06">
                              <w:rPr>
                                <w:b/>
                              </w:rPr>
                              <w:fldChar w:fldCharType="end"/>
                            </w:r>
                            <w:r w:rsidRPr="00B17E06">
                              <w:rPr>
                                <w:b/>
                              </w:rPr>
                              <w:t xml:space="preserve"> - </w:t>
                            </w:r>
                            <w:proofErr w:type="spellStart"/>
                            <w:r w:rsidRPr="00B17E06">
                              <w:rPr>
                                <w:b/>
                              </w:rPr>
                              <w:t>Fundação</w:t>
                            </w:r>
                            <w:proofErr w:type="spellEnd"/>
                            <w:r w:rsidRPr="00B17E0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E06">
                              <w:rPr>
                                <w:b/>
                              </w:rPr>
                              <w:t>Inicial</w:t>
                            </w:r>
                            <w:proofErr w:type="spellEnd"/>
                            <w:r w:rsidRPr="00B17E06">
                              <w:rPr>
                                <w:b/>
                              </w:rPr>
                              <w:t xml:space="preserve"> do </w:t>
                            </w:r>
                            <w:proofErr w:type="gramStart"/>
                            <w:r w:rsidRPr="00B17E06">
                              <w:rPr>
                                <w:b/>
                              </w:rPr>
                              <w:t>Teatro</w:t>
                            </w:r>
                            <w:proofErr w:type="gramEnd"/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Pr="00B17E06">
              <w:rPr>
                <w:noProof/>
                <w:lang w:val="pt-PT"/>
              </w:rPr>
              <w:drawing>
                <wp:anchor distT="0" distB="0" distL="114300" distR="114300" simplePos="0" relativeHeight="251681792" behindDoc="0" locked="0" layoutInCell="1" allowOverlap="1" wp14:anchorId="055A1E30" wp14:editId="32EED5D1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679450</wp:posOffset>
                  </wp:positionV>
                  <wp:extent cx="5420481" cy="2676899"/>
                  <wp:effectExtent l="0" t="0" r="0" b="9525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81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E06">
              <w:rPr>
                <w:rFonts w:ascii="Times New Roman" w:hAnsi="Times New Roman" w:cs="Times New Roman"/>
                <w:lang w:val="pt-PT"/>
              </w:rPr>
              <w:t>Começámos por alinhar a imagem da blueprint lateral com os eixos do Blender e definir a escala onde iríamos trabalhar. Foi então criado um plano e subdividido e para que pudesse ser facilmente modificado, fazendo assim a fundação inicial onde o Teatro assentaria.</w:t>
            </w:r>
          </w:p>
          <w:p w14:paraId="09EAFE7A" w14:textId="77777777" w:rsidR="00B17E06" w:rsidRPr="00057E97" w:rsidRDefault="00B17E06" w:rsidP="00B17E06">
            <w:pPr>
              <w:rPr>
                <w:lang w:val="pt-PT"/>
              </w:rPr>
            </w:pPr>
          </w:p>
        </w:tc>
      </w:tr>
    </w:tbl>
    <w:p w14:paraId="55435CF9" w14:textId="77777777" w:rsidR="00B17E06" w:rsidRDefault="00B17E06">
      <w:pPr>
        <w:rPr>
          <w:lang w:val="pt-PT"/>
        </w:rPr>
      </w:pPr>
    </w:p>
    <w:p w14:paraId="1452A5E2" w14:textId="77777777" w:rsidR="00B17E06" w:rsidRDefault="00B17E06" w:rsidP="00B17E06">
      <w:pPr>
        <w:rPr>
          <w:lang w:val="pt-PT"/>
        </w:rPr>
      </w:pPr>
    </w:p>
    <w:p w14:paraId="41B29862" w14:textId="77777777" w:rsidR="00B17E06" w:rsidRDefault="00B17E06">
      <w:pPr>
        <w:rPr>
          <w:lang w:val="pt-PT"/>
        </w:rPr>
      </w:pPr>
    </w:p>
    <w:p w14:paraId="7B8CB3CD" w14:textId="77777777" w:rsidR="00B17E06" w:rsidRDefault="00B17E06">
      <w:pPr>
        <w:rPr>
          <w:lang w:val="pt-PT"/>
        </w:rPr>
      </w:pPr>
    </w:p>
    <w:p w14:paraId="5FDAB542" w14:textId="77777777" w:rsidR="0061040F" w:rsidRPr="008344DA" w:rsidRDefault="0061040F" w:rsidP="00B17E06">
      <w:pPr>
        <w:pStyle w:val="Heading2"/>
        <w:rPr>
          <w:lang w:val="pt-PT"/>
        </w:rPr>
      </w:pPr>
    </w:p>
    <w:p w14:paraId="6468937E" w14:textId="77777777" w:rsidR="00B17E06" w:rsidRPr="0061040F" w:rsidRDefault="0061040F" w:rsidP="00B17E06">
      <w:pPr>
        <w:pStyle w:val="Heading2"/>
        <w:rPr>
          <w:lang w:val="pt-PT"/>
        </w:rPr>
      </w:pPr>
      <w:bookmarkStart w:id="9" w:name="_Toc138460705"/>
      <w:r w:rsidRPr="0061040F">
        <w:rPr>
          <w:lang w:val="pt-PT"/>
        </w:rPr>
        <w:t>TEATRO ROMANO: DIVISÃO POR PARTES</w:t>
      </w:r>
      <w:bookmarkEnd w:id="9"/>
    </w:p>
    <w:p w14:paraId="1AEF45E8" w14:textId="77777777" w:rsidR="00B17E06" w:rsidRPr="0061040F" w:rsidRDefault="00B17E06" w:rsidP="00B17E06">
      <w:pPr>
        <w:rPr>
          <w:lang w:val="pt-PT"/>
        </w:rPr>
      </w:pPr>
    </w:p>
    <w:p w14:paraId="685995CB" w14:textId="77777777" w:rsidR="00B17E06" w:rsidRPr="00FF0A9A" w:rsidRDefault="00B17E06" w:rsidP="00B17E06">
      <w:pPr>
        <w:rPr>
          <w:rFonts w:ascii="Times New Roman" w:hAnsi="Times New Roman" w:cs="Times New Roman"/>
          <w:lang w:val="pt-PT"/>
        </w:rPr>
      </w:pPr>
      <w:r w:rsidRPr="00FF0A9A">
        <w:rPr>
          <w:rFonts w:ascii="Times New Roman" w:hAnsi="Times New Roman" w:cs="Times New Roman"/>
          <w:lang w:val="pt-PT"/>
        </w:rPr>
        <w:t>Para modelar o Teatro</w:t>
      </w:r>
      <w:r w:rsidR="002930A2" w:rsidRPr="00FF0A9A">
        <w:rPr>
          <w:rFonts w:ascii="Times New Roman" w:hAnsi="Times New Roman" w:cs="Times New Roman"/>
          <w:lang w:val="pt-PT"/>
        </w:rPr>
        <w:t>, o trabalho foi dividido em 3 partes principais:</w:t>
      </w:r>
    </w:p>
    <w:p w14:paraId="4FD475A5" w14:textId="77777777" w:rsidR="002930A2" w:rsidRPr="00FF0A9A" w:rsidRDefault="0061040F" w:rsidP="00B17E06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 xml:space="preserve">       </w:t>
      </w:r>
      <w:r w:rsidR="002930A2" w:rsidRPr="00FF0A9A">
        <w:rPr>
          <w:rFonts w:ascii="Times New Roman" w:hAnsi="Times New Roman" w:cs="Times New Roman"/>
          <w:lang w:val="pt-PT"/>
        </w:rPr>
        <w:t xml:space="preserve">A parte </w:t>
      </w:r>
      <w:r w:rsidR="002930A2" w:rsidRPr="00FF0A9A">
        <w:rPr>
          <w:rFonts w:ascii="Times New Roman" w:hAnsi="Times New Roman" w:cs="Times New Roman"/>
          <w:b/>
          <w:lang w:val="pt-PT"/>
        </w:rPr>
        <w:t>inferior</w:t>
      </w:r>
      <w:r w:rsidR="00FF0A9A" w:rsidRPr="00FF0A9A">
        <w:rPr>
          <w:rFonts w:ascii="Times New Roman" w:hAnsi="Times New Roman" w:cs="Times New Roman"/>
          <w:b/>
          <w:lang w:val="pt-PT"/>
        </w:rPr>
        <w:t xml:space="preserve"> (1)</w:t>
      </w:r>
      <w:r w:rsidR="002930A2" w:rsidRPr="00FF0A9A">
        <w:rPr>
          <w:rFonts w:ascii="Times New Roman" w:hAnsi="Times New Roman" w:cs="Times New Roman"/>
          <w:b/>
          <w:lang w:val="pt-PT"/>
        </w:rPr>
        <w:t xml:space="preserve"> </w:t>
      </w:r>
      <w:r w:rsidR="002930A2" w:rsidRPr="00FF0A9A">
        <w:rPr>
          <w:rFonts w:ascii="Times New Roman" w:hAnsi="Times New Roman" w:cs="Times New Roman"/>
          <w:lang w:val="pt-PT"/>
        </w:rPr>
        <w:t xml:space="preserve">do teatro, constituída pelas escadas, pátio , e telhados com colunas e gradeamento. – Ambos os </w:t>
      </w:r>
      <w:r w:rsidR="002930A2" w:rsidRPr="00FF0A9A">
        <w:rPr>
          <w:rFonts w:ascii="Times New Roman" w:hAnsi="Times New Roman" w:cs="Times New Roman"/>
          <w:i/>
          <w:lang w:val="pt-PT"/>
        </w:rPr>
        <w:t>PORTICUS POST SCAENAM</w:t>
      </w:r>
      <w:r w:rsidR="002930A2" w:rsidRPr="00FF0A9A">
        <w:rPr>
          <w:rFonts w:ascii="Times New Roman" w:hAnsi="Times New Roman" w:cs="Times New Roman"/>
          <w:lang w:val="pt-PT"/>
        </w:rPr>
        <w:t>.</w:t>
      </w:r>
    </w:p>
    <w:p w14:paraId="24B2202C" w14:textId="77777777" w:rsidR="002930A2" w:rsidRPr="00FF0A9A" w:rsidRDefault="0061040F" w:rsidP="00B17E06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 xml:space="preserve">       </w:t>
      </w:r>
      <w:r w:rsidR="002930A2" w:rsidRPr="00FF0A9A">
        <w:rPr>
          <w:rFonts w:ascii="Times New Roman" w:hAnsi="Times New Roman" w:cs="Times New Roman"/>
          <w:lang w:val="pt-PT"/>
        </w:rPr>
        <w:t xml:space="preserve">A parte </w:t>
      </w:r>
      <w:r w:rsidR="002930A2" w:rsidRPr="00FF0A9A">
        <w:rPr>
          <w:rFonts w:ascii="Times New Roman" w:hAnsi="Times New Roman" w:cs="Times New Roman"/>
          <w:b/>
          <w:lang w:val="pt-PT"/>
        </w:rPr>
        <w:t>superior</w:t>
      </w:r>
      <w:r w:rsidR="00FF0A9A" w:rsidRPr="00FF0A9A">
        <w:rPr>
          <w:rFonts w:ascii="Times New Roman" w:hAnsi="Times New Roman" w:cs="Times New Roman"/>
          <w:b/>
          <w:lang w:val="pt-PT"/>
        </w:rPr>
        <w:t xml:space="preserve"> (2)</w:t>
      </w:r>
      <w:r w:rsidR="002930A2" w:rsidRPr="00FF0A9A">
        <w:rPr>
          <w:rFonts w:ascii="Times New Roman" w:hAnsi="Times New Roman" w:cs="Times New Roman"/>
          <w:lang w:val="pt-PT"/>
        </w:rPr>
        <w:t xml:space="preserve"> do teatro, constituída pelo ‘coliseu principal’, onde iria ficar o público, a orquestra, o palco, e as entradas para o mesmo.</w:t>
      </w:r>
    </w:p>
    <w:p w14:paraId="6088FAAB" w14:textId="77777777" w:rsidR="002930A2" w:rsidRDefault="002930A2" w:rsidP="00B17E06">
      <w:pPr>
        <w:rPr>
          <w:rFonts w:ascii="Times New Roman" w:hAnsi="Times New Roman" w:cs="Times New Roman"/>
          <w:lang w:val="pt-PT"/>
        </w:rPr>
      </w:pPr>
      <w:r w:rsidRPr="00FF0A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53FECA1" wp14:editId="24B6534B">
                <wp:simplePos x="0" y="0"/>
                <wp:positionH relativeFrom="column">
                  <wp:posOffset>2971800</wp:posOffset>
                </wp:positionH>
                <wp:positionV relativeFrom="paragraph">
                  <wp:posOffset>2244725</wp:posOffset>
                </wp:positionV>
                <wp:extent cx="314134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B4D14" w14:textId="77777777" w:rsidR="002930A2" w:rsidRPr="002930A2" w:rsidRDefault="002930A2" w:rsidP="00FF0A9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2930A2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FF0A9A" w:rsidRPr="00FF0A9A">
                              <w:rPr>
                                <w:lang w:val="pt-PT"/>
                              </w:rPr>
                              <w:t>3</w:t>
                            </w:r>
                            <w:r w:rsidRPr="002930A2">
                              <w:rPr>
                                <w:lang w:val="pt-PT"/>
                              </w:rPr>
                              <w:t xml:space="preserve"> - Parte Superior do Teatro em Modelaç</w:t>
                            </w:r>
                            <w:r w:rsidR="00FF0A9A">
                              <w:rPr>
                                <w:lang w:val="pt-PT"/>
                              </w:rPr>
                              <w:t>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FECA1" id="Text Box 23" o:spid="_x0000_s1028" type="#_x0000_t202" style="position:absolute;margin-left:234pt;margin-top:176.75pt;width:247.35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" stroked="f">
                <v:textbox style="mso-fit-shape-to-text:t" inset="0,0,0,0">
                  <w:txbxContent>
                    <w:p w14:paraId="72DB4D14" w14:textId="77777777" w:rsidR="002930A2" w:rsidRPr="002930A2" w:rsidRDefault="002930A2" w:rsidP="00FF0A9A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val="pt-PT"/>
                        </w:rPr>
                      </w:pPr>
                      <w:r w:rsidRPr="002930A2">
                        <w:rPr>
                          <w:lang w:val="pt-PT"/>
                        </w:rPr>
                        <w:t xml:space="preserve">Figura </w:t>
                      </w:r>
                      <w:r w:rsidR="00FF0A9A" w:rsidRPr="00FF0A9A">
                        <w:rPr>
                          <w:lang w:val="pt-PT"/>
                        </w:rPr>
                        <w:t>3</w:t>
                      </w:r>
                      <w:r w:rsidRPr="002930A2">
                        <w:rPr>
                          <w:lang w:val="pt-PT"/>
                        </w:rPr>
                        <w:t xml:space="preserve"> - Parte Superior do Teatro em Modelaç</w:t>
                      </w:r>
                      <w:r w:rsidR="00FF0A9A">
                        <w:rPr>
                          <w:lang w:val="pt-PT"/>
                        </w:rPr>
                        <w:t>ão</w:t>
                      </w:r>
                    </w:p>
                  </w:txbxContent>
                </v:textbox>
              </v:shape>
            </w:pict>
          </mc:Fallback>
        </mc:AlternateContent>
      </w:r>
      <w:r w:rsidRPr="00FF0A9A">
        <w:rPr>
          <w:rFonts w:ascii="Times New Roman" w:hAnsi="Times New Roman" w:cs="Times New Roman"/>
          <w:noProof/>
          <w:lang w:val="pt-PT"/>
        </w:rPr>
        <w:drawing>
          <wp:anchor distT="0" distB="0" distL="114300" distR="114300" simplePos="0" relativeHeight="251687936" behindDoc="1" locked="0" layoutInCell="1" allowOverlap="1" wp14:anchorId="535C47E2" wp14:editId="32D807F7">
            <wp:simplePos x="0" y="0"/>
            <wp:positionH relativeFrom="column">
              <wp:posOffset>2971800</wp:posOffset>
            </wp:positionH>
            <wp:positionV relativeFrom="paragraph">
              <wp:posOffset>545149</wp:posOffset>
            </wp:positionV>
            <wp:extent cx="3141956" cy="1642745"/>
            <wp:effectExtent l="0" t="0" r="190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56" cy="164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0A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7A68529E" wp14:editId="0CB91144">
                <wp:simplePos x="0" y="0"/>
                <wp:positionH relativeFrom="margin">
                  <wp:align>left</wp:align>
                </wp:positionH>
                <wp:positionV relativeFrom="paragraph">
                  <wp:posOffset>2220595</wp:posOffset>
                </wp:positionV>
                <wp:extent cx="2752725" cy="635"/>
                <wp:effectExtent l="0" t="0" r="9525" b="1905"/>
                <wp:wrapTight wrapText="bothSides">
                  <wp:wrapPolygon edited="0">
                    <wp:start x="0" y="0"/>
                    <wp:lineTo x="0" y="20201"/>
                    <wp:lineTo x="21525" y="20201"/>
                    <wp:lineTo x="21525" y="0"/>
                    <wp:lineTo x="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30884" w14:textId="77777777" w:rsidR="002930A2" w:rsidRPr="002930A2" w:rsidRDefault="002930A2" w:rsidP="002930A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2930A2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FF0A9A" w:rsidRPr="00FF0A9A">
                              <w:rPr>
                                <w:lang w:val="pt-PT"/>
                              </w:rPr>
                              <w:t>2</w:t>
                            </w:r>
                            <w:r w:rsidRPr="002930A2">
                              <w:rPr>
                                <w:lang w:val="pt-PT"/>
                              </w:rPr>
                              <w:t xml:space="preserve"> - Parte Inferior do Teatro em Modelação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68529E" id="Text Box 19" o:spid="_x0000_s1029" type="#_x0000_t202" style="position:absolute;margin-left:0;margin-top:174.85pt;width:216.75pt;height:.05pt;z-index:-2516295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" stroked="f">
                <v:textbox style="mso-fit-shape-to-text:t" inset="0,0,0,0">
                  <w:txbxContent>
                    <w:p w14:paraId="55C30884" w14:textId="77777777" w:rsidR="002930A2" w:rsidRPr="002930A2" w:rsidRDefault="002930A2" w:rsidP="002930A2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val="pt-PT"/>
                        </w:rPr>
                      </w:pPr>
                      <w:r w:rsidRPr="002930A2">
                        <w:rPr>
                          <w:lang w:val="pt-PT"/>
                        </w:rPr>
                        <w:t xml:space="preserve">Figura </w:t>
                      </w:r>
                      <w:r w:rsidR="00FF0A9A" w:rsidRPr="00FF0A9A">
                        <w:rPr>
                          <w:lang w:val="pt-PT"/>
                        </w:rPr>
                        <w:t>2</w:t>
                      </w:r>
                      <w:r w:rsidRPr="002930A2">
                        <w:rPr>
                          <w:lang w:val="pt-PT"/>
                        </w:rPr>
                        <w:t xml:space="preserve"> - Parte Inferior do Teatro em Modelação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FF0A9A">
        <w:rPr>
          <w:rFonts w:ascii="Times New Roman" w:hAnsi="Times New Roman" w:cs="Times New Roman"/>
          <w:noProof/>
          <w:lang w:val="pt-PT"/>
        </w:rPr>
        <w:drawing>
          <wp:anchor distT="0" distB="0" distL="114300" distR="114300" simplePos="0" relativeHeight="251684864" behindDoc="1" locked="0" layoutInCell="1" allowOverlap="1" wp14:anchorId="38661762" wp14:editId="434A194A">
            <wp:simplePos x="0" y="0"/>
            <wp:positionH relativeFrom="margin">
              <wp:align>left</wp:align>
            </wp:positionH>
            <wp:positionV relativeFrom="paragraph">
              <wp:posOffset>544830</wp:posOffset>
            </wp:positionV>
            <wp:extent cx="2760980" cy="1675765"/>
            <wp:effectExtent l="0" t="0" r="1270" b="635"/>
            <wp:wrapTight wrapText="bothSides">
              <wp:wrapPolygon edited="0">
                <wp:start x="0" y="0"/>
                <wp:lineTo x="0" y="21363"/>
                <wp:lineTo x="21461" y="21363"/>
                <wp:lineTo x="2146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7" t="31653" r="32622" b="15369"/>
                    <a:stretch/>
                  </pic:blipFill>
                  <pic:spPr bwMode="auto">
                    <a:xfrm>
                      <a:off x="0" y="0"/>
                      <a:ext cx="276098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0A9A">
        <w:rPr>
          <w:rFonts w:ascii="Times New Roman" w:hAnsi="Times New Roman" w:cs="Times New Roman"/>
          <w:lang w:val="pt-PT"/>
        </w:rPr>
        <w:t xml:space="preserve">E, por fim, a parte </w:t>
      </w:r>
      <w:r w:rsidRPr="00FF0A9A">
        <w:rPr>
          <w:rFonts w:ascii="Times New Roman" w:hAnsi="Times New Roman" w:cs="Times New Roman"/>
          <w:b/>
          <w:lang w:val="pt-PT"/>
        </w:rPr>
        <w:t>exterior</w:t>
      </w:r>
      <w:r w:rsidR="00FF0A9A" w:rsidRPr="00FF0A9A">
        <w:rPr>
          <w:rFonts w:ascii="Times New Roman" w:hAnsi="Times New Roman" w:cs="Times New Roman"/>
          <w:lang w:val="pt-PT"/>
        </w:rPr>
        <w:t xml:space="preserve"> (3)</w:t>
      </w:r>
      <w:r w:rsidRPr="00FF0A9A">
        <w:rPr>
          <w:rFonts w:ascii="Times New Roman" w:hAnsi="Times New Roman" w:cs="Times New Roman"/>
          <w:lang w:val="pt-PT"/>
        </w:rPr>
        <w:t>, constituída pelo pátio, escadas de acesso ao Teatro e pelos DECUMANUS (ruas / vias).</w:t>
      </w:r>
    </w:p>
    <w:p w14:paraId="0205654A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240B8254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68939E11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0223E2F2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35C61F8D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0CB54290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20C74CBB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18D7612D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19B7BA84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387B1226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64741E7C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55C25D5A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1C842B86" w14:textId="77777777" w:rsidR="00FF0A9A" w:rsidRDefault="00FF0A9A" w:rsidP="00B17E06">
      <w:pPr>
        <w:rPr>
          <w:rFonts w:ascii="Times New Roman" w:hAnsi="Times New Roman" w:cs="Times New Roman"/>
          <w:lang w:val="pt-PT"/>
        </w:rPr>
      </w:pPr>
    </w:p>
    <w:p w14:paraId="158687C1" w14:textId="77777777" w:rsidR="00FF0A9A" w:rsidRDefault="00FF0A9A" w:rsidP="00FF0A9A">
      <w:pPr>
        <w:pStyle w:val="Heading2"/>
        <w:rPr>
          <w:lang w:val="pt-PT"/>
        </w:rPr>
      </w:pPr>
      <w:bookmarkStart w:id="10" w:name="_Toc138460706"/>
      <w:r>
        <w:rPr>
          <w:lang w:val="pt-PT"/>
        </w:rPr>
        <w:t>Parte 1 – Zona ‘</w:t>
      </w:r>
      <w:r w:rsidR="0061040F">
        <w:rPr>
          <w:lang w:val="pt-PT"/>
        </w:rPr>
        <w:t>I</w:t>
      </w:r>
      <w:r>
        <w:rPr>
          <w:lang w:val="pt-PT"/>
        </w:rPr>
        <w:t>nferior’</w:t>
      </w:r>
      <w:bookmarkEnd w:id="10"/>
    </w:p>
    <w:p w14:paraId="6512A2F2" w14:textId="77777777" w:rsidR="00FF0A9A" w:rsidRDefault="00FF0A9A" w:rsidP="00FF0A9A">
      <w:pPr>
        <w:rPr>
          <w:lang w:val="pt-PT"/>
        </w:rPr>
      </w:pPr>
    </w:p>
    <w:p w14:paraId="170201B9" w14:textId="77777777" w:rsidR="000023C3" w:rsidRDefault="00FF0A9A" w:rsidP="00FF0A9A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 xml:space="preserve">Na modelação desta parte, foram utilizados vários planos, que foram deformados maioritariamente com ajuda das funções de </w:t>
      </w:r>
      <w:r>
        <w:rPr>
          <w:rFonts w:ascii="Times New Roman" w:hAnsi="Times New Roman" w:cs="Times New Roman"/>
          <w:i/>
          <w:lang w:val="pt-PT"/>
        </w:rPr>
        <w:t>‘Bevel’</w:t>
      </w:r>
      <w:r>
        <w:rPr>
          <w:rFonts w:ascii="Times New Roman" w:hAnsi="Times New Roman" w:cs="Times New Roman"/>
          <w:lang w:val="pt-PT"/>
        </w:rPr>
        <w:t xml:space="preserve"> e </w:t>
      </w:r>
      <w:r>
        <w:rPr>
          <w:rFonts w:ascii="Times New Roman" w:hAnsi="Times New Roman" w:cs="Times New Roman"/>
          <w:i/>
          <w:lang w:val="pt-PT"/>
        </w:rPr>
        <w:t xml:space="preserve">‘Extrude´ </w:t>
      </w:r>
      <w:r w:rsidR="000023C3">
        <w:rPr>
          <w:rFonts w:ascii="Times New Roman" w:hAnsi="Times New Roman" w:cs="Times New Roman"/>
          <w:lang w:val="pt-PT"/>
        </w:rPr>
        <w:t>do Blender.</w:t>
      </w:r>
    </w:p>
    <w:p w14:paraId="4308C796" w14:textId="77777777" w:rsidR="000023C3" w:rsidRDefault="000023C3" w:rsidP="00FF0A9A">
      <w:pPr>
        <w:rPr>
          <w:rFonts w:ascii="Times New Roman" w:hAnsi="Times New Roman" w:cs="Times New Roman"/>
          <w:lang w:val="pt-PT"/>
        </w:rPr>
      </w:pPr>
    </w:p>
    <w:p w14:paraId="42DD93DE" w14:textId="77777777" w:rsidR="000023C3" w:rsidRDefault="000023C3" w:rsidP="00FF0A9A">
      <w:pPr>
        <w:rPr>
          <w:rFonts w:ascii="Times New Roman" w:hAnsi="Times New Roman" w:cs="Times New Roman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58DA19" wp14:editId="5D10F88F">
                <wp:simplePos x="0" y="0"/>
                <wp:positionH relativeFrom="column">
                  <wp:posOffset>4653280</wp:posOffset>
                </wp:positionH>
                <wp:positionV relativeFrom="paragraph">
                  <wp:posOffset>3075305</wp:posOffset>
                </wp:positionV>
                <wp:extent cx="1413510" cy="63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108AF" w14:textId="77777777" w:rsidR="000023C3" w:rsidRPr="000023C3" w:rsidRDefault="000023C3" w:rsidP="000023C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0023C3">
                              <w:rPr>
                                <w:lang w:val="pt-PT"/>
                              </w:rPr>
                              <w:t>Figura 4 - Close-up shot do Arco, Colunas e Gradeamento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8DA19" id="Text Box 25" o:spid="_x0000_s1030" type="#_x0000_t202" style="position:absolute;margin-left:366.4pt;margin-top:242.15pt;width:111.3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" stroked="f">
                <v:textbox style="mso-fit-shape-to-text:t" inset="0,0,0,0">
                  <w:txbxContent>
                    <w:p w14:paraId="1B3108AF" w14:textId="77777777" w:rsidR="000023C3" w:rsidRPr="000023C3" w:rsidRDefault="000023C3" w:rsidP="000023C3">
                      <w:pPr>
                        <w:pStyle w:val="Legenda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pt-PT"/>
                        </w:rPr>
                      </w:pPr>
                      <w:r w:rsidRPr="000023C3">
                        <w:rPr>
                          <w:lang w:val="pt-PT"/>
                        </w:rPr>
                        <w:t>Figura 4 - Close-up shot do Arco, Colunas e Gradeamento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023C3">
        <w:rPr>
          <w:rFonts w:ascii="Times New Roman" w:hAnsi="Times New Roman" w:cs="Times New Roman"/>
          <w:noProof/>
          <w:lang w:val="pt-PT"/>
        </w:rPr>
        <w:drawing>
          <wp:anchor distT="0" distB="0" distL="114300" distR="114300" simplePos="0" relativeHeight="251691008" behindDoc="0" locked="0" layoutInCell="1" allowOverlap="1" wp14:anchorId="3AAD6F35" wp14:editId="01A61F72">
            <wp:simplePos x="0" y="0"/>
            <wp:positionH relativeFrom="column">
              <wp:posOffset>4653280</wp:posOffset>
            </wp:positionH>
            <wp:positionV relativeFrom="paragraph">
              <wp:posOffset>7620</wp:posOffset>
            </wp:positionV>
            <wp:extent cx="1413510" cy="301053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pt-PT"/>
        </w:rPr>
        <w:t xml:space="preserve">Dos diferentes constituintes da parte 1, salientamos os mais importantes: </w:t>
      </w:r>
    </w:p>
    <w:p w14:paraId="497E8556" w14:textId="77777777" w:rsidR="000023C3" w:rsidRDefault="000023C3" w:rsidP="00FF0A9A">
      <w:pPr>
        <w:rPr>
          <w:rFonts w:ascii="Times New Roman" w:hAnsi="Times New Roman" w:cs="Times New Roman"/>
          <w:lang w:val="pt-PT"/>
        </w:rPr>
      </w:pPr>
    </w:p>
    <w:p w14:paraId="15CE1E58" w14:textId="77777777" w:rsidR="000023C3" w:rsidRPr="000023C3" w:rsidRDefault="000023C3" w:rsidP="000023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0023C3">
        <w:rPr>
          <w:rFonts w:ascii="Times New Roman" w:hAnsi="Times New Roman" w:cs="Times New Roman"/>
          <w:lang w:val="pt-PT"/>
        </w:rPr>
        <w:t xml:space="preserve">Os </w:t>
      </w:r>
      <w:r w:rsidRPr="000023C3">
        <w:rPr>
          <w:rFonts w:ascii="Times New Roman" w:hAnsi="Times New Roman" w:cs="Times New Roman"/>
          <w:b/>
          <w:lang w:val="pt-PT"/>
        </w:rPr>
        <w:t>Arcos</w:t>
      </w:r>
      <w:r w:rsidRPr="000023C3">
        <w:rPr>
          <w:rFonts w:ascii="Times New Roman" w:hAnsi="Times New Roman" w:cs="Times New Roman"/>
          <w:lang w:val="pt-PT"/>
        </w:rPr>
        <w:t xml:space="preserve"> de cada entrada foram feitos através da segmentação (Bevel) de um paralelepípedo, sendo depois removido o interior para obter a estrutura do arco, que foi depois encaixada numa parede sólida. </w:t>
      </w:r>
    </w:p>
    <w:p w14:paraId="1F6ED13D" w14:textId="77777777" w:rsidR="000023C3" w:rsidRPr="000023C3" w:rsidRDefault="000023C3" w:rsidP="000023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0023C3">
        <w:rPr>
          <w:rFonts w:ascii="Times New Roman" w:hAnsi="Times New Roman" w:cs="Times New Roman"/>
          <w:lang w:val="pt-PT"/>
        </w:rPr>
        <w:t xml:space="preserve">Os </w:t>
      </w:r>
      <w:r w:rsidRPr="000023C3">
        <w:rPr>
          <w:rFonts w:ascii="Times New Roman" w:hAnsi="Times New Roman" w:cs="Times New Roman"/>
          <w:b/>
          <w:lang w:val="pt-PT"/>
        </w:rPr>
        <w:t xml:space="preserve">Telhados </w:t>
      </w:r>
      <w:r w:rsidRPr="000023C3">
        <w:rPr>
          <w:rFonts w:ascii="Times New Roman" w:hAnsi="Times New Roman" w:cs="Times New Roman"/>
          <w:lang w:val="pt-PT"/>
        </w:rPr>
        <w:t xml:space="preserve">que as colunas suportam foram criados através de planos, com ajuda das funções de </w:t>
      </w:r>
      <w:r w:rsidRPr="000023C3">
        <w:rPr>
          <w:rFonts w:ascii="Times New Roman" w:hAnsi="Times New Roman" w:cs="Times New Roman"/>
          <w:i/>
          <w:lang w:val="pt-PT"/>
        </w:rPr>
        <w:t xml:space="preserve">Extrude </w:t>
      </w:r>
      <w:r w:rsidRPr="000023C3">
        <w:rPr>
          <w:rFonts w:ascii="Times New Roman" w:hAnsi="Times New Roman" w:cs="Times New Roman"/>
          <w:lang w:val="pt-PT"/>
        </w:rPr>
        <w:t xml:space="preserve">e da </w:t>
      </w:r>
      <w:r w:rsidRPr="000023C3">
        <w:rPr>
          <w:rFonts w:ascii="Times New Roman" w:hAnsi="Times New Roman" w:cs="Times New Roman"/>
          <w:i/>
          <w:lang w:val="pt-PT"/>
        </w:rPr>
        <w:t xml:space="preserve">Knife </w:t>
      </w:r>
      <w:r w:rsidRPr="000023C3">
        <w:rPr>
          <w:rFonts w:ascii="Times New Roman" w:hAnsi="Times New Roman" w:cs="Times New Roman"/>
          <w:lang w:val="pt-PT"/>
        </w:rPr>
        <w:t>tool, juntando os vértices para obter o formato triangular desejado e fazendo uma seção para que o telhado pudesse ter a forma em ‘L’ desejada.</w:t>
      </w:r>
    </w:p>
    <w:p w14:paraId="795DDEA2" w14:textId="77777777" w:rsidR="000023C3" w:rsidRPr="000023C3" w:rsidRDefault="000023C3" w:rsidP="000023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0023C3">
        <w:rPr>
          <w:rFonts w:ascii="Times New Roman" w:hAnsi="Times New Roman" w:cs="Times New Roman"/>
          <w:lang w:val="pt-PT"/>
        </w:rPr>
        <w:t xml:space="preserve">Para as </w:t>
      </w:r>
      <w:r w:rsidRPr="000023C3">
        <w:rPr>
          <w:rFonts w:ascii="Times New Roman" w:hAnsi="Times New Roman" w:cs="Times New Roman"/>
          <w:b/>
          <w:lang w:val="pt-PT"/>
        </w:rPr>
        <w:t>escadas</w:t>
      </w:r>
      <w:r w:rsidRPr="000023C3">
        <w:rPr>
          <w:rFonts w:ascii="Times New Roman" w:hAnsi="Times New Roman" w:cs="Times New Roman"/>
          <w:lang w:val="pt-PT"/>
        </w:rPr>
        <w:t xml:space="preserve"> usámos um plano, que duplicámos várias vezes e alinhámos, utilizando um modifier de </w:t>
      </w:r>
      <w:r w:rsidRPr="000023C3">
        <w:rPr>
          <w:rFonts w:ascii="Times New Roman" w:hAnsi="Times New Roman" w:cs="Times New Roman"/>
          <w:i/>
          <w:lang w:val="pt-PT"/>
        </w:rPr>
        <w:t>solidify</w:t>
      </w:r>
      <w:r w:rsidRPr="000023C3">
        <w:rPr>
          <w:rFonts w:ascii="Times New Roman" w:hAnsi="Times New Roman" w:cs="Times New Roman"/>
          <w:lang w:val="pt-PT"/>
        </w:rPr>
        <w:t xml:space="preserve"> para dar consistência aos degraus e dando join nos vários planos para formar as escadarias completas.</w:t>
      </w:r>
    </w:p>
    <w:p w14:paraId="2132E603" w14:textId="77777777" w:rsidR="000023C3" w:rsidRDefault="000023C3" w:rsidP="000023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0023C3">
        <w:rPr>
          <w:rFonts w:ascii="Times New Roman" w:hAnsi="Times New Roman" w:cs="Times New Roman"/>
          <w:lang w:val="pt-PT"/>
        </w:rPr>
        <w:t xml:space="preserve">Os </w:t>
      </w:r>
      <w:r w:rsidRPr="000023C3">
        <w:rPr>
          <w:rFonts w:ascii="Times New Roman" w:hAnsi="Times New Roman" w:cs="Times New Roman"/>
          <w:b/>
          <w:lang w:val="pt-PT"/>
        </w:rPr>
        <w:t>gradeamentos</w:t>
      </w:r>
      <w:r w:rsidRPr="000023C3">
        <w:rPr>
          <w:rFonts w:ascii="Times New Roman" w:hAnsi="Times New Roman" w:cs="Times New Roman"/>
          <w:lang w:val="pt-PT"/>
        </w:rPr>
        <w:t xml:space="preserve"> que unem as colunas foram feitos através do modifier </w:t>
      </w:r>
      <w:r w:rsidRPr="000023C3">
        <w:rPr>
          <w:rFonts w:ascii="Times New Roman" w:hAnsi="Times New Roman" w:cs="Times New Roman"/>
          <w:i/>
          <w:lang w:val="pt-PT"/>
        </w:rPr>
        <w:t>wireframe</w:t>
      </w:r>
      <w:r w:rsidRPr="000023C3">
        <w:rPr>
          <w:rFonts w:ascii="Times New Roman" w:hAnsi="Times New Roman" w:cs="Times New Roman"/>
          <w:lang w:val="pt-PT"/>
        </w:rPr>
        <w:t>, com padrões desenhados num plano com a ferramenta de Bevel.</w:t>
      </w:r>
    </w:p>
    <w:p w14:paraId="38AECFFD" w14:textId="77777777" w:rsidR="000023C3" w:rsidRDefault="000023C3" w:rsidP="000023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 xml:space="preserve">As </w:t>
      </w:r>
      <w:r>
        <w:rPr>
          <w:rFonts w:ascii="Times New Roman" w:hAnsi="Times New Roman" w:cs="Times New Roman"/>
          <w:b/>
          <w:lang w:val="pt-PT"/>
        </w:rPr>
        <w:t xml:space="preserve">colunas </w:t>
      </w:r>
      <w:r>
        <w:rPr>
          <w:rFonts w:ascii="Times New Roman" w:hAnsi="Times New Roman" w:cs="Times New Roman"/>
          <w:lang w:val="pt-PT"/>
        </w:rPr>
        <w:t xml:space="preserve">foram importadas do site </w:t>
      </w:r>
      <w:r w:rsidR="0061040F">
        <w:rPr>
          <w:rFonts w:ascii="Times New Roman" w:hAnsi="Times New Roman" w:cs="Times New Roman"/>
          <w:i/>
          <w:lang w:val="pt-PT"/>
        </w:rPr>
        <w:t>Sketchfab</w:t>
      </w:r>
      <w:r w:rsidR="0061040F">
        <w:rPr>
          <w:rFonts w:ascii="Times New Roman" w:hAnsi="Times New Roman" w:cs="Times New Roman"/>
          <w:lang w:val="pt-PT"/>
        </w:rPr>
        <w:t>.</w:t>
      </w:r>
    </w:p>
    <w:p w14:paraId="256E0104" w14:textId="77777777" w:rsidR="000023C3" w:rsidRPr="000023C3" w:rsidRDefault="000023C3" w:rsidP="000023C3">
      <w:pPr>
        <w:pStyle w:val="ListParagraph"/>
        <w:rPr>
          <w:rFonts w:ascii="Times New Roman" w:hAnsi="Times New Roman" w:cs="Times New Roman"/>
          <w:lang w:val="pt-PT"/>
        </w:rPr>
      </w:pPr>
    </w:p>
    <w:p w14:paraId="0829C3B5" w14:textId="5E0E0B06" w:rsidR="000023C3" w:rsidRDefault="000023C3" w:rsidP="00FF0A9A">
      <w:pPr>
        <w:rPr>
          <w:rFonts w:ascii="Times New Roman" w:hAnsi="Times New Roman" w:cs="Times New Roman"/>
          <w:lang w:val="pt-PT"/>
        </w:rPr>
      </w:pPr>
    </w:p>
    <w:bookmarkStart w:id="11" w:name="_Toc138460707"/>
    <w:p w14:paraId="4545B4A5" w14:textId="431837EB" w:rsidR="0061040F" w:rsidRDefault="008344DA" w:rsidP="004B28CC">
      <w:pPr>
        <w:pStyle w:val="Heading2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260026" wp14:editId="64D18131">
                <wp:simplePos x="0" y="0"/>
                <wp:positionH relativeFrom="column">
                  <wp:posOffset>-38100</wp:posOffset>
                </wp:positionH>
                <wp:positionV relativeFrom="paragraph">
                  <wp:posOffset>3707765</wp:posOffset>
                </wp:positionV>
                <wp:extent cx="5943600" cy="635"/>
                <wp:effectExtent l="0" t="0" r="0" b="0"/>
                <wp:wrapSquare wrapText="bothSides"/>
                <wp:docPr id="46873656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72AB6D" w14:textId="19E1A105" w:rsidR="008344DA" w:rsidRPr="001F23DA" w:rsidRDefault="008344DA" w:rsidP="008344D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9316E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Palco, Telhado e Bancada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60026" id="Caixa de texto 1" o:spid="_x0000_s1031" type="#_x0000_t202" style="position:absolute;margin-left:-3pt;margin-top:291.95pt;width:468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b2SGgIAAD8EAAAOAAAAZHJzL2Uyb0RvYy54bWysU01v2zAMvQ/YfxB0X5y0a7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c3tx+v51NySfLNr29i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" stroked="f">
                <v:textbox style="mso-fit-shape-to-text:t" inset="0,0,0,0">
                  <w:txbxContent>
                    <w:p w14:paraId="6072AB6D" w14:textId="19E1A105" w:rsidR="008344DA" w:rsidRPr="001F23DA" w:rsidRDefault="008344DA" w:rsidP="008344DA">
                      <w:pPr>
                        <w:pStyle w:val="Legenda"/>
                        <w:rPr>
                          <w:noProof/>
                          <w:color w:val="auto"/>
                          <w:sz w:val="36"/>
                          <w:szCs w:val="36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39316E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Palco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Telhado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Bancada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4282FDEC" wp14:editId="0563E840">
            <wp:simplePos x="0" y="0"/>
            <wp:positionH relativeFrom="column">
              <wp:posOffset>-38100</wp:posOffset>
            </wp:positionH>
            <wp:positionV relativeFrom="paragraph">
              <wp:posOffset>334645</wp:posOffset>
            </wp:positionV>
            <wp:extent cx="5943600" cy="3315970"/>
            <wp:effectExtent l="0" t="0" r="0" b="0"/>
            <wp:wrapSquare wrapText="bothSides"/>
            <wp:docPr id="1088989582" name="Imagem 1" descr="Uma imagem com esboço, edifício, preto e branco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89582" name="Imagem 1" descr="Uma imagem com esboço, edifício, preto e branco, ar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040F">
        <w:rPr>
          <w:lang w:val="pt-PT"/>
        </w:rPr>
        <w:t>Parte 2 – Zona ‘Superior’</w:t>
      </w:r>
      <w:bookmarkEnd w:id="11"/>
    </w:p>
    <w:p w14:paraId="39DF99EA" w14:textId="2F0CF981" w:rsidR="008344DA" w:rsidRPr="008344DA" w:rsidRDefault="008344DA" w:rsidP="008344DA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34E338" wp14:editId="7F83FBE8">
                <wp:simplePos x="0" y="0"/>
                <wp:positionH relativeFrom="column">
                  <wp:posOffset>0</wp:posOffset>
                </wp:positionH>
                <wp:positionV relativeFrom="paragraph">
                  <wp:posOffset>2851785</wp:posOffset>
                </wp:positionV>
                <wp:extent cx="5943600" cy="635"/>
                <wp:effectExtent l="0" t="0" r="0" b="0"/>
                <wp:wrapSquare wrapText="bothSides"/>
                <wp:docPr id="74559866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4912E" w14:textId="3FA578CA" w:rsidR="008344DA" w:rsidRPr="00AC59B3" w:rsidRDefault="008344DA" w:rsidP="008344D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9316E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Palco e Bancada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4E338" id="_x0000_s1032" type="#_x0000_t202" style="position:absolute;margin-left:0;margin-top:224.55pt;width:468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D9GgIAAD8EAAAOAAAAZHJzL2Uyb0RvYy54bWysU01v2zAMvQ/YfxB0X5y0a7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" stroked="f">
                <v:textbox style="mso-fit-shape-to-text:t" inset="0,0,0,0">
                  <w:txbxContent>
                    <w:p w14:paraId="59C4912E" w14:textId="3FA578CA" w:rsidR="008344DA" w:rsidRPr="00AC59B3" w:rsidRDefault="008344DA" w:rsidP="008344DA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39316E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Palco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Bancada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2FF922" w14:textId="40706FD7" w:rsidR="0061040F" w:rsidRPr="003A2106" w:rsidRDefault="008344DA" w:rsidP="003A21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3A2106">
        <w:rPr>
          <w:rFonts w:ascii="Times New Roman" w:hAnsi="Times New Roman" w:cs="Times New Roman"/>
          <w:lang w:val="pt-PT"/>
        </w:rPr>
        <w:t xml:space="preserve">Para a construção do </w:t>
      </w:r>
      <w:r w:rsidRPr="003A2106">
        <w:rPr>
          <w:rFonts w:ascii="Times New Roman" w:hAnsi="Times New Roman" w:cs="Times New Roman"/>
          <w:b/>
          <w:bCs/>
          <w:lang w:val="pt-PT"/>
        </w:rPr>
        <w:t>palco</w:t>
      </w:r>
      <w:r w:rsidRPr="003A2106">
        <w:rPr>
          <w:rFonts w:ascii="Times New Roman" w:hAnsi="Times New Roman" w:cs="Times New Roman"/>
          <w:lang w:val="pt-PT"/>
        </w:rPr>
        <w:t xml:space="preserve"> e o </w:t>
      </w:r>
      <w:r w:rsidRPr="003A2106">
        <w:rPr>
          <w:rFonts w:ascii="Times New Roman" w:hAnsi="Times New Roman" w:cs="Times New Roman"/>
          <w:b/>
          <w:bCs/>
          <w:lang w:val="pt-PT"/>
        </w:rPr>
        <w:t>telhado</w:t>
      </w:r>
      <w:r w:rsidRPr="003A2106">
        <w:rPr>
          <w:rFonts w:ascii="Times New Roman" w:hAnsi="Times New Roman" w:cs="Times New Roman"/>
          <w:lang w:val="pt-PT"/>
        </w:rPr>
        <w:t xml:space="preserve"> foram utilizados diferentes planos que foram moldados para obter a forma desejada. Foram importadas a colunas que fazem parte do design do palco.</w:t>
      </w:r>
    </w:p>
    <w:p w14:paraId="15D1EF47" w14:textId="22D44B56" w:rsidR="008344DA" w:rsidRPr="003A2106" w:rsidRDefault="008344DA" w:rsidP="003A21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3A2106">
        <w:rPr>
          <w:rFonts w:ascii="Times New Roman" w:hAnsi="Times New Roman" w:cs="Times New Roman"/>
          <w:lang w:val="pt-PT"/>
        </w:rPr>
        <w:t xml:space="preserve">Para fazer os </w:t>
      </w:r>
      <w:r w:rsidRPr="003A2106">
        <w:rPr>
          <w:rFonts w:ascii="Times New Roman" w:hAnsi="Times New Roman" w:cs="Times New Roman"/>
          <w:b/>
          <w:bCs/>
          <w:lang w:val="pt-PT"/>
        </w:rPr>
        <w:t>tuneis</w:t>
      </w:r>
      <w:r w:rsidRPr="003A2106">
        <w:rPr>
          <w:rFonts w:ascii="Times New Roman" w:hAnsi="Times New Roman" w:cs="Times New Roman"/>
          <w:lang w:val="pt-PT"/>
        </w:rPr>
        <w:t xml:space="preserve"> foram utilizados planos que foram expandidos e depois com a ferramenta bevel, foram criadas as portas com ombreira redonda.</w:t>
      </w:r>
    </w:p>
    <w:p w14:paraId="4BC2631D" w14:textId="2076E079" w:rsidR="008344DA" w:rsidRPr="003A2106" w:rsidRDefault="003A2106" w:rsidP="003A21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3A2106">
        <w:rPr>
          <w:rFonts w:ascii="Times New Roman" w:hAnsi="Times New Roman" w:cs="Times New Roman"/>
          <w:lang w:val="pt-PT"/>
        </w:rPr>
        <w:t xml:space="preserve">Para fazer a parte da </w:t>
      </w:r>
      <w:r w:rsidRPr="003A2106">
        <w:rPr>
          <w:rFonts w:ascii="Times New Roman" w:hAnsi="Times New Roman" w:cs="Times New Roman"/>
          <w:b/>
          <w:bCs/>
          <w:lang w:val="pt-PT"/>
        </w:rPr>
        <w:t>bancada</w:t>
      </w:r>
      <w:r w:rsidRPr="003A2106">
        <w:rPr>
          <w:rFonts w:ascii="Times New Roman" w:hAnsi="Times New Roman" w:cs="Times New Roman"/>
          <w:lang w:val="pt-PT"/>
        </w:rPr>
        <w:t xml:space="preserve"> foi utilizado um plano circular que com a ferramenta extrude e scale, foi possível desenhar a os acentos.</w:t>
      </w:r>
    </w:p>
    <w:p w14:paraId="39214E9F" w14:textId="77777777" w:rsidR="003A2106" w:rsidRPr="003A2106" w:rsidRDefault="003A2106" w:rsidP="003A21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3A2106">
        <w:rPr>
          <w:rFonts w:ascii="Times New Roman" w:hAnsi="Times New Roman" w:cs="Times New Roman"/>
          <w:lang w:val="pt-PT"/>
        </w:rPr>
        <w:t xml:space="preserve">Para as </w:t>
      </w:r>
      <w:r w:rsidRPr="003A2106">
        <w:rPr>
          <w:rFonts w:ascii="Times New Roman" w:hAnsi="Times New Roman" w:cs="Times New Roman"/>
          <w:b/>
          <w:bCs/>
          <w:lang w:val="pt-PT"/>
        </w:rPr>
        <w:t>paredes</w:t>
      </w:r>
      <w:r w:rsidRPr="003A2106">
        <w:rPr>
          <w:rFonts w:ascii="Times New Roman" w:hAnsi="Times New Roman" w:cs="Times New Roman"/>
          <w:lang w:val="pt-PT"/>
        </w:rPr>
        <w:t xml:space="preserve"> e </w:t>
      </w:r>
      <w:r w:rsidRPr="003A2106">
        <w:rPr>
          <w:rFonts w:ascii="Times New Roman" w:hAnsi="Times New Roman" w:cs="Times New Roman"/>
          <w:b/>
          <w:bCs/>
          <w:lang w:val="pt-PT"/>
        </w:rPr>
        <w:t>telhado</w:t>
      </w:r>
      <w:r w:rsidRPr="003A2106">
        <w:rPr>
          <w:rFonts w:ascii="Times New Roman" w:hAnsi="Times New Roman" w:cs="Times New Roman"/>
          <w:lang w:val="pt-PT"/>
        </w:rPr>
        <w:t xml:space="preserve"> a volta da bancada foram utilizados vários planos para moldar a sua estrutura. Foi utilizado o modifier Array e Curve para criar um modelo simétrico e o mais redondo possível para criar um ambiente mais realista.</w:t>
      </w:r>
    </w:p>
    <w:p w14:paraId="6D002E53" w14:textId="624A5970" w:rsidR="003A2106" w:rsidRPr="003A2106" w:rsidRDefault="003A2106" w:rsidP="003A21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pt-PT"/>
        </w:rPr>
      </w:pPr>
      <w:r w:rsidRPr="003A2106">
        <w:rPr>
          <w:rFonts w:ascii="Times New Roman" w:hAnsi="Times New Roman" w:cs="Times New Roman"/>
          <w:lang w:val="pt-PT"/>
        </w:rPr>
        <w:t xml:space="preserve">Para os restantes pormenores na bancada como as diversas entradas e os separadores foram utilizados também novos planos que foram moldados e ajustados ao tamanho da bancada </w:t>
      </w:r>
    </w:p>
    <w:p w14:paraId="31754300" w14:textId="58A3C5EF" w:rsidR="004B28CC" w:rsidRDefault="004B28CC" w:rsidP="004B28CC">
      <w:pPr>
        <w:pStyle w:val="Heading2"/>
        <w:rPr>
          <w:lang w:val="pt-PT"/>
        </w:rPr>
      </w:pPr>
      <w:bookmarkStart w:id="12" w:name="_Toc138460708"/>
      <w:r>
        <w:rPr>
          <w:lang w:val="pt-PT"/>
        </w:rPr>
        <w:t>Parte 3 – Zona Exterior</w:t>
      </w:r>
      <w:bookmarkEnd w:id="12"/>
    </w:p>
    <w:p w14:paraId="7A9832EF" w14:textId="3351A425" w:rsidR="004B28CC" w:rsidRDefault="004B28CC" w:rsidP="004B28CC">
      <w:pPr>
        <w:rPr>
          <w:lang w:val="pt-PT"/>
        </w:rPr>
      </w:pPr>
    </w:p>
    <w:p w14:paraId="3BE6F628" w14:textId="22E3696E" w:rsidR="004B28CC" w:rsidRPr="00856E67" w:rsidRDefault="004B28CC" w:rsidP="004B28CC">
      <w:pPr>
        <w:rPr>
          <w:rFonts w:ascii="Times New Roman" w:hAnsi="Times New Roman" w:cs="Times New Roman"/>
          <w:lang w:val="pt-PT"/>
        </w:rPr>
      </w:pPr>
      <w:r w:rsidRPr="00856E67">
        <w:rPr>
          <w:rFonts w:ascii="Times New Roman" w:hAnsi="Times New Roman" w:cs="Times New Roman"/>
          <w:lang w:val="pt-PT"/>
        </w:rPr>
        <w:t xml:space="preserve">Para a modelação da zona exterior, foram aproveitadas as escadas utilizadas na Parte 1 e adaptadas para os tamanhos desejados, tentando seguir as imagens de referência e escalar conforme as mesmas. O pátio foi feito com um plano e </w:t>
      </w:r>
      <w:r w:rsidR="0061040F" w:rsidRPr="00856E67">
        <w:rPr>
          <w:rFonts w:ascii="Times New Roman" w:hAnsi="Times New Roman" w:cs="Times New Roman"/>
          <w:lang w:val="pt-PT"/>
        </w:rPr>
        <w:t xml:space="preserve">decorado com uma fonte e uma estátua romana, ambas importadas do </w:t>
      </w:r>
      <w:r w:rsidR="0061040F" w:rsidRPr="00856E67">
        <w:rPr>
          <w:rFonts w:ascii="Times New Roman" w:hAnsi="Times New Roman" w:cs="Times New Roman"/>
          <w:i/>
          <w:lang w:val="pt-PT"/>
        </w:rPr>
        <w:t>Sketchfab</w:t>
      </w:r>
      <w:r w:rsidR="0061040F" w:rsidRPr="00856E67">
        <w:rPr>
          <w:rFonts w:ascii="Times New Roman" w:hAnsi="Times New Roman" w:cs="Times New Roman"/>
          <w:lang w:val="pt-PT"/>
        </w:rPr>
        <w:t>.</w:t>
      </w:r>
    </w:p>
    <w:p w14:paraId="267E35C6" w14:textId="77777777" w:rsidR="004B28CC" w:rsidRDefault="004B28CC" w:rsidP="004B28CC">
      <w:pPr>
        <w:rPr>
          <w:lang w:val="pt-PT"/>
        </w:rPr>
      </w:pPr>
    </w:p>
    <w:p w14:paraId="5B0901D5" w14:textId="48382215" w:rsidR="0061040F" w:rsidRPr="0061040F" w:rsidRDefault="0061040F" w:rsidP="00123ED7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 xml:space="preserve">Para modelação do Terreno à volta, subdividimos um plano e usámos ferramentas de escultura </w:t>
      </w:r>
      <w:bookmarkStart w:id="13" w:name="_Hlk138346554"/>
      <w:r>
        <w:rPr>
          <w:rFonts w:ascii="Times New Roman" w:hAnsi="Times New Roman" w:cs="Times New Roman"/>
          <w:lang w:val="pt-PT"/>
        </w:rPr>
        <w:t xml:space="preserve">para </w:t>
      </w:r>
      <w:bookmarkEnd w:id="13"/>
      <w:r>
        <w:rPr>
          <w:rFonts w:ascii="Times New Roman" w:hAnsi="Times New Roman" w:cs="Times New Roman"/>
          <w:lang w:val="pt-PT"/>
        </w:rPr>
        <w:t>lhe dar a forma desejada, que integrasse a fundação, mas não perdesse realismo</w:t>
      </w:r>
    </w:p>
    <w:p w14:paraId="7395E4CF" w14:textId="397EC541" w:rsidR="008344DA" w:rsidRDefault="0061040F" w:rsidP="0061040F">
      <w:pPr>
        <w:rPr>
          <w:rFonts w:ascii="Times New Roman" w:hAnsi="Times New Roman" w:cs="Times New Roman"/>
          <w:lang w:val="pt-PT"/>
        </w:rPr>
      </w:pPr>
      <w:r w:rsidRPr="0061040F">
        <w:rPr>
          <w:rFonts w:ascii="Times New Roman" w:hAnsi="Times New Roman" w:cs="Times New Roman"/>
          <w:lang w:val="pt-PT"/>
        </w:rPr>
        <w:t xml:space="preserve">Adicionalmente, os personagens e os instrumentos foram importados do </w:t>
      </w:r>
      <w:r w:rsidRPr="0061040F">
        <w:rPr>
          <w:rFonts w:ascii="Times New Roman" w:hAnsi="Times New Roman" w:cs="Times New Roman"/>
          <w:i/>
          <w:lang w:val="pt-PT"/>
        </w:rPr>
        <w:t>Mixano</w:t>
      </w:r>
      <w:r w:rsidRPr="0061040F">
        <w:rPr>
          <w:rFonts w:ascii="Times New Roman" w:hAnsi="Times New Roman" w:cs="Times New Roman"/>
          <w:lang w:val="pt-PT"/>
        </w:rPr>
        <w:t xml:space="preserve"> e do </w:t>
      </w:r>
      <w:r w:rsidRPr="0061040F">
        <w:rPr>
          <w:rFonts w:ascii="Times New Roman" w:hAnsi="Times New Roman" w:cs="Times New Roman"/>
          <w:i/>
          <w:lang w:val="pt-PT"/>
        </w:rPr>
        <w:t>Sketchfab</w:t>
      </w:r>
      <w:r w:rsidRPr="0061040F">
        <w:rPr>
          <w:rFonts w:ascii="Times New Roman" w:hAnsi="Times New Roman" w:cs="Times New Roman"/>
          <w:lang w:val="pt-PT"/>
        </w:rPr>
        <w:t xml:space="preserve">, </w:t>
      </w:r>
    </w:p>
    <w:p w14:paraId="0398304F" w14:textId="18201523" w:rsidR="0061040F" w:rsidRPr="0061040F" w:rsidRDefault="0061040F" w:rsidP="0061040F">
      <w:pPr>
        <w:rPr>
          <w:rFonts w:ascii="Times New Roman" w:hAnsi="Times New Roman" w:cs="Times New Roman"/>
          <w:lang w:val="pt-PT"/>
        </w:rPr>
      </w:pPr>
      <w:r w:rsidRPr="0061040F">
        <w:rPr>
          <w:rFonts w:ascii="Times New Roman" w:hAnsi="Times New Roman" w:cs="Times New Roman"/>
          <w:lang w:val="pt-PT"/>
        </w:rPr>
        <w:t>conforme as indicações no moodle.</w:t>
      </w:r>
    </w:p>
    <w:p w14:paraId="0081F7B5" w14:textId="21D79A03" w:rsidR="0061040F" w:rsidRDefault="0039316E" w:rsidP="0061040F">
      <w:pPr>
        <w:pStyle w:val="Heading2"/>
        <w:rPr>
          <w:lang w:val="pt-PT"/>
        </w:rPr>
      </w:pPr>
      <w:r>
        <w:rPr>
          <w:rFonts w:ascii="Times New Roman" w:hAnsi="Times New Roman" w:cs="Times New Roman"/>
          <w:noProof/>
          <w:lang w:val="pt-PT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3ACB9F2" wp14:editId="48A5ED18">
                <wp:simplePos x="0" y="0"/>
                <wp:positionH relativeFrom="margin">
                  <wp:posOffset>2857500</wp:posOffset>
                </wp:positionH>
                <wp:positionV relativeFrom="paragraph">
                  <wp:posOffset>160020</wp:posOffset>
                </wp:positionV>
                <wp:extent cx="3079750" cy="2730500"/>
                <wp:effectExtent l="0" t="0" r="6350" b="0"/>
                <wp:wrapSquare wrapText="bothSides"/>
                <wp:docPr id="8306064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750" cy="2730500"/>
                          <a:chOff x="0" y="0"/>
                          <a:chExt cx="3079750" cy="3322320"/>
                        </a:xfrm>
                      </wpg:grpSpPr>
                      <pic:pic xmlns:pic="http://schemas.openxmlformats.org/drawingml/2006/picture">
                        <pic:nvPicPr>
                          <pic:cNvPr id="162762468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966"/>
                          <a:stretch/>
                        </pic:blipFill>
                        <pic:spPr bwMode="auto">
                          <a:xfrm>
                            <a:off x="0" y="0"/>
                            <a:ext cx="3079750" cy="1283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34696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149" r="11966"/>
                          <a:stretch/>
                        </pic:blipFill>
                        <pic:spPr bwMode="auto">
                          <a:xfrm>
                            <a:off x="0" y="1282700"/>
                            <a:ext cx="3073400" cy="2039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5C3DA1" id="Group 3" o:spid="_x0000_s1026" style="position:absolute;margin-left:225pt;margin-top:12.6pt;width:242.5pt;height:215pt;z-index:251708416;mso-position-horizontal-relative:margin;mso-height-relative:margin" coordsize="30797,33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0797;height:12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">
                  <v:imagedata r:id="rId21" o:title="" cropright="7842f"/>
                </v:shape>
                <v:shape id="Picture 1" o:spid="_x0000_s1028" type="#_x0000_t75" style="position:absolute;top:12827;width:30734;height: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">
                  <v:imagedata r:id="rId22" o:title="" croptop="13205f" cropright="7842f"/>
                </v:shape>
                <w10:wrap type="square" anchorx="margin"/>
              </v:group>
            </w:pict>
          </mc:Fallback>
        </mc:AlternateContent>
      </w:r>
    </w:p>
    <w:p w14:paraId="2DE1EAF8" w14:textId="1252CA3C" w:rsidR="00856E67" w:rsidRDefault="0061040F" w:rsidP="00856E67">
      <w:pPr>
        <w:pStyle w:val="Heading2"/>
        <w:rPr>
          <w:lang w:val="pt-PT"/>
        </w:rPr>
      </w:pPr>
      <w:bookmarkStart w:id="14" w:name="_Toc138460709"/>
      <w:r>
        <w:rPr>
          <w:lang w:val="pt-PT"/>
        </w:rPr>
        <w:t>Aplicação de Texturas</w:t>
      </w:r>
      <w:bookmarkEnd w:id="14"/>
    </w:p>
    <w:p w14:paraId="166B574D" w14:textId="17388F72" w:rsidR="00856E67" w:rsidRPr="00856E67" w:rsidRDefault="00856E67" w:rsidP="00856E67">
      <w:pPr>
        <w:rPr>
          <w:lang w:val="pt-PT"/>
        </w:rPr>
      </w:pPr>
    </w:p>
    <w:p w14:paraId="03148CD2" w14:textId="27646342" w:rsidR="0061040F" w:rsidRDefault="00856E67" w:rsidP="0061040F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>De forma a agilizar a aplicação de texturas, recorremos ao add-on ‘Lily Surface Scrapper’, que permite aplicar matérias de quatro sites, ‘ambienteCG’, ‘cgbookcase.com’, ‘Poly Heaven Texture’ e ‘3DAssets.one’, de forma mais simplificada.</w:t>
      </w:r>
    </w:p>
    <w:p w14:paraId="5298961D" w14:textId="1C236753" w:rsidR="00856E67" w:rsidRDefault="00856E67" w:rsidP="0061040F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>Os materiais selecionados para dar texturas aos objetos foram selecionados com base a refletir da melhor forma os exemplos que tomámos como modelo.</w:t>
      </w:r>
    </w:p>
    <w:p w14:paraId="6C2EF80E" w14:textId="7BB35F8F" w:rsidR="00856E67" w:rsidRDefault="00856E67" w:rsidP="0061040F">
      <w:pPr>
        <w:rPr>
          <w:rFonts w:ascii="Times New Roman" w:hAnsi="Times New Roman" w:cs="Times New Roman"/>
          <w:lang w:val="pt-PT"/>
        </w:rPr>
      </w:pPr>
    </w:p>
    <w:p w14:paraId="30C34BF9" w14:textId="7D56728D" w:rsidR="0039316E" w:rsidRDefault="0039316E" w:rsidP="0061040F">
      <w:pPr>
        <w:rPr>
          <w:rFonts w:ascii="Times New Roman" w:hAnsi="Times New Roman" w:cs="Times New Roman"/>
          <w:noProof/>
          <w:lang w:val="pt-PT"/>
        </w:rPr>
      </w:pPr>
    </w:p>
    <w:p w14:paraId="4C748C87" w14:textId="787573AB" w:rsidR="0039316E" w:rsidRDefault="0039316E" w:rsidP="0061040F">
      <w:pPr>
        <w:rPr>
          <w:rFonts w:ascii="Times New Roman" w:hAnsi="Times New Roman" w:cs="Times New Roman"/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CBEB64" wp14:editId="5103B7F7">
                <wp:simplePos x="0" y="0"/>
                <wp:positionH relativeFrom="column">
                  <wp:posOffset>2857500</wp:posOffset>
                </wp:positionH>
                <wp:positionV relativeFrom="paragraph">
                  <wp:posOffset>130810</wp:posOffset>
                </wp:positionV>
                <wp:extent cx="3079750" cy="635"/>
                <wp:effectExtent l="0" t="0" r="6350" b="1905"/>
                <wp:wrapSquare wrapText="bothSides"/>
                <wp:docPr id="1795393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0A9E49" w14:textId="27F7520E" w:rsidR="0039316E" w:rsidRPr="0039316E" w:rsidRDefault="0039316E" w:rsidP="0039316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pt-PT"/>
                              </w:rPr>
                            </w:pPr>
                            <w:r w:rsidRPr="0039316E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39316E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Pr="0039316E">
                              <w:rPr>
                                <w:noProof/>
                                <w:lang w:val="pt-PT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Pr="0039316E">
                              <w:rPr>
                                <w:lang w:val="pt-PT"/>
                              </w:rPr>
                              <w:t xml:space="preserve"> - Teatro Romano</w:t>
                            </w:r>
                            <w:r w:rsidRPr="0039316E">
                              <w:rPr>
                                <w:noProof/>
                                <w:lang w:val="pt-PT"/>
                              </w:rPr>
                              <w:t xml:space="preserve"> com Texturas Aplicadas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BEB64" id="Text Box 1" o:spid="_x0000_s1033" type="#_x0000_t202" style="position:absolute;margin-left:225pt;margin-top:10.3pt;width:242.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" stroked="f">
                <v:textbox style="mso-fit-shape-to-text:t" inset="0,0,0,0">
                  <w:txbxContent>
                    <w:p w14:paraId="240A9E49" w14:textId="27F7520E" w:rsidR="0039316E" w:rsidRPr="0039316E" w:rsidRDefault="0039316E" w:rsidP="0039316E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pt-PT"/>
                        </w:rPr>
                      </w:pPr>
                      <w:r w:rsidRPr="0039316E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39316E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Pr="0039316E">
                        <w:rPr>
                          <w:noProof/>
                          <w:lang w:val="pt-PT"/>
                        </w:rPr>
                        <w:t>4</w:t>
                      </w:r>
                      <w:r>
                        <w:fldChar w:fldCharType="end"/>
                      </w:r>
                      <w:r w:rsidRPr="0039316E">
                        <w:rPr>
                          <w:lang w:val="pt-PT"/>
                        </w:rPr>
                        <w:t xml:space="preserve"> - Teatro Romano</w:t>
                      </w:r>
                      <w:r w:rsidRPr="0039316E">
                        <w:rPr>
                          <w:noProof/>
                          <w:lang w:val="pt-PT"/>
                        </w:rPr>
                        <w:t xml:space="preserve"> com Texturas Aplicadas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8B27C2" w14:textId="1092F1EF" w:rsidR="0039316E" w:rsidRPr="00856E67" w:rsidRDefault="0039316E" w:rsidP="0061040F">
      <w:pPr>
        <w:rPr>
          <w:rFonts w:ascii="Times New Roman" w:hAnsi="Times New Roman" w:cs="Times New Roman"/>
          <w:lang w:val="pt-PT"/>
        </w:rPr>
      </w:pPr>
    </w:p>
    <w:p w14:paraId="466AFB4A" w14:textId="77777777" w:rsidR="0061040F" w:rsidRDefault="0061040F" w:rsidP="0061040F">
      <w:pPr>
        <w:pStyle w:val="Heading2"/>
        <w:rPr>
          <w:lang w:val="pt-PT"/>
        </w:rPr>
      </w:pPr>
      <w:bookmarkStart w:id="15" w:name="_Toc138460710"/>
      <w:r>
        <w:rPr>
          <w:lang w:val="pt-PT"/>
        </w:rPr>
        <w:t>ANIMAÇÕES</w:t>
      </w:r>
      <w:bookmarkEnd w:id="15"/>
    </w:p>
    <w:p w14:paraId="459A71EA" w14:textId="77777777" w:rsidR="00273FEE" w:rsidRPr="00273FEE" w:rsidRDefault="00273FEE" w:rsidP="00273FEE">
      <w:pPr>
        <w:rPr>
          <w:lang w:val="pt-PT"/>
        </w:rPr>
      </w:pPr>
    </w:p>
    <w:p w14:paraId="3774945A" w14:textId="16BFE44C" w:rsidR="00273FEE" w:rsidRDefault="00273FEE" w:rsidP="00273FEE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>Para fazer as animações pedidas, utilizámos o método de Keyframing, fazendo algumas poses para cada</w:t>
      </w:r>
      <w:r w:rsidR="0060214B">
        <w:rPr>
          <w:rFonts w:ascii="Times New Roman" w:hAnsi="Times New Roman" w:cs="Times New Roman"/>
          <w:lang w:val="pt-PT"/>
        </w:rPr>
        <w:t xml:space="preserve"> esqueleto</w:t>
      </w:r>
      <w:r>
        <w:rPr>
          <w:rFonts w:ascii="Times New Roman" w:hAnsi="Times New Roman" w:cs="Times New Roman"/>
          <w:lang w:val="pt-PT"/>
        </w:rPr>
        <w:t xml:space="preserve"> e atribuindo-lhes keyframes.</w:t>
      </w:r>
      <w:r w:rsidR="0060214B">
        <w:rPr>
          <w:rFonts w:ascii="Times New Roman" w:hAnsi="Times New Roman" w:cs="Times New Roman"/>
          <w:lang w:val="pt-PT"/>
        </w:rPr>
        <w:br/>
        <w:t xml:space="preserve">       Os modelos foram importados do site </w:t>
      </w:r>
      <w:r w:rsidR="0060214B">
        <w:rPr>
          <w:rFonts w:ascii="Times New Roman" w:hAnsi="Times New Roman" w:cs="Times New Roman"/>
          <w:i/>
          <w:iCs/>
          <w:lang w:val="pt-PT"/>
        </w:rPr>
        <w:t>Mixano</w:t>
      </w:r>
      <w:r w:rsidR="0060214B">
        <w:rPr>
          <w:rFonts w:ascii="Times New Roman" w:hAnsi="Times New Roman" w:cs="Times New Roman"/>
          <w:lang w:val="pt-PT"/>
        </w:rPr>
        <w:t xml:space="preserve">, e foram conectados aos esqueletos com </w:t>
      </w:r>
      <w:r w:rsidR="0060214B">
        <w:rPr>
          <w:rFonts w:ascii="Times New Roman" w:hAnsi="Times New Roman" w:cs="Times New Roman"/>
          <w:i/>
          <w:iCs/>
          <w:lang w:val="pt-PT"/>
        </w:rPr>
        <w:t>automatic weigths</w:t>
      </w:r>
      <w:r w:rsidR="0060214B">
        <w:rPr>
          <w:rFonts w:ascii="Times New Roman" w:hAnsi="Times New Roman" w:cs="Times New Roman"/>
          <w:lang w:val="pt-PT"/>
        </w:rPr>
        <w:t xml:space="preserve"> para que pudessem mexer juntamente com as animações.</w:t>
      </w:r>
    </w:p>
    <w:p w14:paraId="4083C4E3" w14:textId="2CE471CD" w:rsidR="0039316E" w:rsidRPr="0060214B" w:rsidRDefault="0039316E" w:rsidP="00273FEE">
      <w:pPr>
        <w:rPr>
          <w:rFonts w:ascii="Times New Roman" w:hAnsi="Times New Roman" w:cs="Times New Roman"/>
          <w:lang w:val="pt-PT"/>
        </w:rPr>
      </w:pPr>
      <w:r>
        <w:rPr>
          <w:rFonts w:ascii="Times New Roman" w:hAnsi="Times New Roman" w:cs="Times New Roman"/>
          <w:lang w:val="pt-PT"/>
        </w:rPr>
        <w:tab/>
        <w:t>No entanto na transição para o computador que ia renderizar a animação, perdeu-se o ciclo de animação criado previamente</w:t>
      </w:r>
      <w:r w:rsidR="00316CFF">
        <w:rPr>
          <w:rFonts w:ascii="Times New Roman" w:hAnsi="Times New Roman" w:cs="Times New Roman"/>
          <w:lang w:val="pt-PT"/>
        </w:rPr>
        <w:t xml:space="preserve"> para os esqueletos, pelo que apenas </w:t>
      </w:r>
      <w:r w:rsidR="001C6285">
        <w:rPr>
          <w:rFonts w:ascii="Times New Roman" w:hAnsi="Times New Roman" w:cs="Times New Roman"/>
          <w:lang w:val="pt-PT"/>
        </w:rPr>
        <w:t xml:space="preserve">um dos personagens esta com a animação durante o vídeo mostrado e os restantes </w:t>
      </w:r>
      <w:r w:rsidR="00316CFF">
        <w:rPr>
          <w:rFonts w:ascii="Times New Roman" w:hAnsi="Times New Roman" w:cs="Times New Roman"/>
          <w:lang w:val="pt-PT"/>
        </w:rPr>
        <w:t>estão animados nos primeiros 40 frames.</w:t>
      </w:r>
    </w:p>
    <w:p w14:paraId="1137216A" w14:textId="77777777" w:rsidR="0061040F" w:rsidRDefault="0061040F" w:rsidP="0061040F">
      <w:pPr>
        <w:rPr>
          <w:lang w:val="pt-PT"/>
        </w:rPr>
      </w:pPr>
    </w:p>
    <w:p w14:paraId="0B0991F0" w14:textId="77777777" w:rsidR="0061040F" w:rsidRPr="0060214B" w:rsidRDefault="0061040F" w:rsidP="0061040F">
      <w:pPr>
        <w:pStyle w:val="Heading2"/>
        <w:rPr>
          <w:sz w:val="28"/>
          <w:szCs w:val="28"/>
          <w:lang w:val="pt-PT"/>
        </w:rPr>
      </w:pPr>
      <w:bookmarkStart w:id="16" w:name="_Toc138460711"/>
      <w:r w:rsidRPr="0060214B">
        <w:rPr>
          <w:sz w:val="28"/>
          <w:szCs w:val="28"/>
          <w:lang w:val="pt-PT"/>
        </w:rPr>
        <w:t>Homem Sentado no Público</w:t>
      </w:r>
      <w:bookmarkEnd w:id="16"/>
    </w:p>
    <w:p w14:paraId="2BF328C0" w14:textId="1020FCAF" w:rsidR="0060214B" w:rsidRPr="0060214B" w:rsidRDefault="0060214B" w:rsidP="0060214B">
      <w:pPr>
        <w:rPr>
          <w:lang w:val="pt-PT"/>
        </w:rPr>
      </w:pPr>
      <w:r>
        <w:rPr>
          <w:rFonts w:ascii="Times New Roman" w:hAnsi="Times New Roman" w:cs="Times New Roman"/>
          <w:lang w:val="pt-PT"/>
        </w:rPr>
        <w:t xml:space="preserve">       Optámos por colocar o homem do público numa posição relaxada, sentado de pernas meio cruzadas, e a animação deste consiste em reagir à orquestra batendo palmas.</w:t>
      </w:r>
    </w:p>
    <w:p w14:paraId="46362633" w14:textId="77777777" w:rsidR="0060214B" w:rsidRDefault="0060214B" w:rsidP="0061040F">
      <w:pPr>
        <w:pStyle w:val="Heading2"/>
        <w:rPr>
          <w:lang w:val="pt-PT"/>
        </w:rPr>
      </w:pPr>
    </w:p>
    <w:p w14:paraId="4FB997AF" w14:textId="433068B4" w:rsidR="0061040F" w:rsidRPr="0060214B" w:rsidRDefault="0061040F" w:rsidP="0060214B">
      <w:pPr>
        <w:pStyle w:val="Heading2"/>
        <w:rPr>
          <w:sz w:val="28"/>
          <w:szCs w:val="28"/>
          <w:lang w:val="pt-PT"/>
        </w:rPr>
      </w:pPr>
      <w:bookmarkStart w:id="17" w:name="_Toc138460712"/>
      <w:r w:rsidRPr="0060214B">
        <w:rPr>
          <w:sz w:val="28"/>
          <w:szCs w:val="28"/>
          <w:lang w:val="pt-PT"/>
        </w:rPr>
        <w:t xml:space="preserve">Tocar </w:t>
      </w:r>
      <w:r w:rsidR="0060214B" w:rsidRPr="0060214B">
        <w:rPr>
          <w:sz w:val="28"/>
          <w:szCs w:val="28"/>
          <w:lang w:val="pt-PT"/>
        </w:rPr>
        <w:t>Harpa</w:t>
      </w:r>
      <w:bookmarkEnd w:id="17"/>
    </w:p>
    <w:p w14:paraId="78AE8C55" w14:textId="4A589B0F" w:rsidR="0060214B" w:rsidRDefault="0060214B" w:rsidP="0060214B">
      <w:pPr>
        <w:rPr>
          <w:lang w:val="pt-PT"/>
        </w:rPr>
      </w:pPr>
      <w:r>
        <w:rPr>
          <w:lang w:val="pt-PT"/>
        </w:rPr>
        <w:t>Para animar o tocar da harpa, colocámos uma mão do modelo a agarrar a harpa à altura da cabeça e outra a passar os dedos e o braço pela mesma, abanando a cabeça e a perna com o ritmo para acrescentar dinamismo.</w:t>
      </w:r>
    </w:p>
    <w:p w14:paraId="1F44854A" w14:textId="77777777" w:rsidR="0060214B" w:rsidRPr="0060214B" w:rsidRDefault="0060214B" w:rsidP="0060214B">
      <w:pPr>
        <w:rPr>
          <w:lang w:val="pt-PT"/>
        </w:rPr>
      </w:pPr>
    </w:p>
    <w:p w14:paraId="1DFCEB45" w14:textId="77777777" w:rsidR="0061040F" w:rsidRPr="0060214B" w:rsidRDefault="0061040F" w:rsidP="0061040F">
      <w:pPr>
        <w:pStyle w:val="Heading2"/>
        <w:rPr>
          <w:sz w:val="28"/>
          <w:szCs w:val="28"/>
          <w:lang w:val="pt-PT"/>
        </w:rPr>
      </w:pPr>
      <w:bookmarkStart w:id="18" w:name="_Hlk138347030"/>
      <w:bookmarkStart w:id="19" w:name="_Toc138460713"/>
      <w:r w:rsidRPr="0060214B">
        <w:rPr>
          <w:sz w:val="28"/>
          <w:szCs w:val="28"/>
          <w:lang w:val="pt-PT"/>
        </w:rPr>
        <w:t xml:space="preserve">Tocar </w:t>
      </w:r>
      <w:bookmarkEnd w:id="18"/>
      <w:r w:rsidRPr="0060214B">
        <w:rPr>
          <w:sz w:val="28"/>
          <w:szCs w:val="28"/>
          <w:lang w:val="pt-PT"/>
        </w:rPr>
        <w:t>Tambor</w:t>
      </w:r>
      <w:bookmarkEnd w:id="19"/>
    </w:p>
    <w:p w14:paraId="0ADA6F9D" w14:textId="77777777" w:rsidR="0061040F" w:rsidRDefault="0061040F" w:rsidP="0061040F">
      <w:pPr>
        <w:rPr>
          <w:lang w:val="pt-PT"/>
        </w:rPr>
      </w:pPr>
    </w:p>
    <w:p w14:paraId="6E990184" w14:textId="465E1A59" w:rsidR="0060214B" w:rsidRDefault="0060214B" w:rsidP="0061040F">
      <w:pPr>
        <w:rPr>
          <w:lang w:val="pt-PT"/>
        </w:rPr>
      </w:pPr>
      <w:r>
        <w:rPr>
          <w:lang w:val="pt-PT"/>
        </w:rPr>
        <w:t>O tambor tem a complexidade acrescida dos objetos não serem estáticos – ambas as baquetas movem com o modelo. Foi necessário atribuirmos keyframes às baquetas e acertá-los com o modelo para garantir que estas acompanhavam o movimento. Tirando isso, optámos por colocar o tambor no meio das pernas e fazer com que ele batesse o pé ao ritmo.</w:t>
      </w:r>
    </w:p>
    <w:p w14:paraId="1E093358" w14:textId="77777777" w:rsidR="0060214B" w:rsidRDefault="0060214B" w:rsidP="0061040F">
      <w:pPr>
        <w:rPr>
          <w:lang w:val="pt-PT"/>
        </w:rPr>
      </w:pPr>
    </w:p>
    <w:p w14:paraId="3C3659A0" w14:textId="1B75FEA7" w:rsidR="0060214B" w:rsidRPr="00123ED7" w:rsidRDefault="0060214B" w:rsidP="0061040F">
      <w:pPr>
        <w:rPr>
          <w:u w:val="single"/>
          <w:lang w:val="pt-PT"/>
        </w:rPr>
      </w:pPr>
      <w:r>
        <w:rPr>
          <w:lang w:val="pt-PT"/>
        </w:rPr>
        <w:t>Sentámos também o modelo num banco adequado</w:t>
      </w:r>
      <w:r w:rsidR="00123ED7">
        <w:rPr>
          <w:lang w:val="pt-PT"/>
        </w:rPr>
        <w:t>.</w:t>
      </w:r>
    </w:p>
    <w:p w14:paraId="7F4CEAA0" w14:textId="216D2214" w:rsidR="0060214B" w:rsidRDefault="00A67827" w:rsidP="0061040F">
      <w:pPr>
        <w:pStyle w:val="Heading2"/>
        <w:rPr>
          <w:lang w:val="pt-PT"/>
        </w:rPr>
      </w:pPr>
      <w:bookmarkStart w:id="20" w:name="_Toc138460714"/>
      <w:r>
        <w:rPr>
          <w:noProof/>
          <w:lang w:val="pt-PT"/>
        </w:rPr>
        <w:lastRenderedPageBreak/>
        <w:drawing>
          <wp:anchor distT="0" distB="0" distL="114300" distR="114300" simplePos="0" relativeHeight="251694080" behindDoc="1" locked="0" layoutInCell="1" allowOverlap="1" wp14:anchorId="44C30A5F" wp14:editId="6F1C5CDD">
            <wp:simplePos x="0" y="0"/>
            <wp:positionH relativeFrom="margin">
              <wp:posOffset>2082165</wp:posOffset>
            </wp:positionH>
            <wp:positionV relativeFrom="paragraph">
              <wp:posOffset>361315</wp:posOffset>
            </wp:positionV>
            <wp:extent cx="3742690" cy="2324100"/>
            <wp:effectExtent l="114300" t="190500" r="124460" b="190500"/>
            <wp:wrapTopAndBottom/>
            <wp:docPr id="192721470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14701" name="Imagem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61393">
                      <a:off x="0" y="0"/>
                      <a:ext cx="37426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0214B">
        <w:rPr>
          <w:noProof/>
          <w:lang w:val="pt-PT"/>
        </w:rPr>
        <w:drawing>
          <wp:anchor distT="0" distB="0" distL="114300" distR="114300" simplePos="0" relativeHeight="251695104" behindDoc="0" locked="0" layoutInCell="1" allowOverlap="1" wp14:anchorId="39D3944C" wp14:editId="6CD076F9">
            <wp:simplePos x="0" y="0"/>
            <wp:positionH relativeFrom="margin">
              <wp:posOffset>34290</wp:posOffset>
            </wp:positionH>
            <wp:positionV relativeFrom="paragraph">
              <wp:posOffset>281304</wp:posOffset>
            </wp:positionV>
            <wp:extent cx="1470296" cy="2318846"/>
            <wp:effectExtent l="95250" t="57150" r="92075" b="62865"/>
            <wp:wrapNone/>
            <wp:docPr id="722524061" name="Imagem 1" descr="Uma imagem com estômago, articular, peito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4061" name="Imagem 1" descr="Uma imagem com estômago, articular, peito, esboç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28010">
                      <a:off x="0" y="0"/>
                      <a:ext cx="1470296" cy="2318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14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6C62CE" wp14:editId="24878EF4">
                <wp:simplePos x="0" y="0"/>
                <wp:positionH relativeFrom="margin">
                  <wp:align>left</wp:align>
                </wp:positionH>
                <wp:positionV relativeFrom="paragraph">
                  <wp:posOffset>2872740</wp:posOffset>
                </wp:positionV>
                <wp:extent cx="5943600" cy="635"/>
                <wp:effectExtent l="0" t="0" r="0" b="1905"/>
                <wp:wrapTopAndBottom/>
                <wp:docPr id="181255712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DD81AC" w14:textId="1D6473CB" w:rsidR="0060214B" w:rsidRPr="008344DA" w:rsidRDefault="0060214B" w:rsidP="0060214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6"/>
                                <w:szCs w:val="36"/>
                                <w:lang w:val="pt-PT"/>
                              </w:rPr>
                            </w:pPr>
                            <w:r w:rsidRPr="008344DA">
                              <w:rPr>
                                <w:color w:val="auto"/>
                                <w:lang w:val="pt-PT"/>
                              </w:rPr>
                              <w:t>Figura 5 - Exemplos de algumas poses inseridas nos modelos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6C62CE" id="_x0000_s1034" type="#_x0000_t202" style="position:absolute;margin-left:0;margin-top:226.2pt;width:468pt;height:.05pt;z-index:2516971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l/RGgIAAD8EAAAOAAAAZHJzL2Uyb0RvYy54bWysU8Fu2zAMvQ/YPwi6L07aNei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bTx+v51MKSYrNr29i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" stroked="f">
                <v:textbox style="mso-fit-shape-to-text:t" inset="0,0,0,0">
                  <w:txbxContent>
                    <w:p w14:paraId="4DDD81AC" w14:textId="1D6473CB" w:rsidR="0060214B" w:rsidRPr="008344DA" w:rsidRDefault="0060214B" w:rsidP="0060214B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36"/>
                          <w:szCs w:val="36"/>
                          <w:lang w:val="pt-PT"/>
                        </w:rPr>
                      </w:pPr>
                      <w:r w:rsidRPr="008344DA">
                        <w:rPr>
                          <w:color w:val="auto"/>
                          <w:lang w:val="pt-PT"/>
                        </w:rPr>
                        <w:t>Figura 5 - Exemplos de algumas poses inseridas nos modelos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End w:id="20"/>
    </w:p>
    <w:p w14:paraId="78F8A0B0" w14:textId="291C36B5" w:rsidR="0061040F" w:rsidRDefault="0061040F" w:rsidP="0061040F">
      <w:pPr>
        <w:pStyle w:val="Heading2"/>
        <w:rPr>
          <w:lang w:val="pt-PT"/>
        </w:rPr>
      </w:pPr>
      <w:bookmarkStart w:id="21" w:name="_Toc138460715"/>
      <w:r>
        <w:rPr>
          <w:lang w:val="pt-PT"/>
        </w:rPr>
        <w:t>VISITA VIRTUAL</w:t>
      </w:r>
      <w:bookmarkEnd w:id="21"/>
    </w:p>
    <w:p w14:paraId="75398B27" w14:textId="0CE1F2D6" w:rsidR="0061040F" w:rsidRDefault="0061040F" w:rsidP="0061040F">
      <w:pPr>
        <w:rPr>
          <w:lang w:val="pt-PT"/>
        </w:rPr>
      </w:pPr>
    </w:p>
    <w:p w14:paraId="3B9C43E4" w14:textId="5CB5CDC7" w:rsidR="0061040F" w:rsidRPr="0061040F" w:rsidRDefault="0061040F" w:rsidP="0061040F">
      <w:pPr>
        <w:pStyle w:val="Heading2"/>
        <w:rPr>
          <w:lang w:val="pt-PT"/>
        </w:rPr>
      </w:pPr>
      <w:bookmarkStart w:id="22" w:name="_Toc138460716"/>
      <w:r>
        <w:rPr>
          <w:lang w:val="pt-PT"/>
        </w:rPr>
        <w:t>Câmara 1 - Vista Primeira Pessoa</w:t>
      </w:r>
      <w:bookmarkEnd w:id="22"/>
    </w:p>
    <w:p w14:paraId="74E54AE1" w14:textId="297D3CC5" w:rsidR="0061040F" w:rsidRDefault="0061040F" w:rsidP="00FF0A9A">
      <w:pPr>
        <w:rPr>
          <w:rFonts w:ascii="Times New Roman" w:hAnsi="Times New Roman" w:cs="Times New Roman"/>
          <w:lang w:val="pt-PT"/>
        </w:rPr>
      </w:pPr>
    </w:p>
    <w:p w14:paraId="308F1DC7" w14:textId="477DBD78" w:rsidR="0061040F" w:rsidRDefault="003A2106" w:rsidP="0061040F">
      <w:pPr>
        <w:rPr>
          <w:lang w:val="pt-PT"/>
        </w:rPr>
      </w:pPr>
      <w:r>
        <w:rPr>
          <w:lang w:val="pt-PT"/>
        </w:rPr>
        <w:t xml:space="preserve">Para realizar a gravação da animação foi utilizado uma câmara com a ferramenta de navegação walk navigation para dar um melhor efeito e mais realista de alguém a caminhar. </w:t>
      </w:r>
      <w:r w:rsidR="0065447A">
        <w:rPr>
          <w:lang w:val="pt-PT"/>
        </w:rPr>
        <w:t xml:space="preserve">Devido ao desempenho do computador não ser suficiente, animação foi gravada com poucos frames por segundo, máximo de 18, dando origem a alguns movimentos mais turbulentos durante o vídeo. </w:t>
      </w:r>
      <w:r>
        <w:rPr>
          <w:lang w:val="pt-PT"/>
        </w:rPr>
        <w:t xml:space="preserve">Foi usada uma focal lenght de 17mm pois achamos que foi a que melhor se enquadrou. </w:t>
      </w:r>
      <w:r w:rsidR="00E43DD2">
        <w:rPr>
          <w:lang w:val="pt-PT"/>
        </w:rPr>
        <w:t xml:space="preserve">Com este efeito eram criadas key frames sempre que havia movimento. </w:t>
      </w:r>
      <w:r>
        <w:rPr>
          <w:lang w:val="pt-PT"/>
        </w:rPr>
        <w:t>Para realizar uma animação mais suave foram adicionados</w:t>
      </w:r>
      <w:r w:rsidR="00E43DD2">
        <w:rPr>
          <w:lang w:val="pt-PT"/>
        </w:rPr>
        <w:t xml:space="preserve"> sample key frames para preencher os frames vazios e foi utilizada a ferramenta smooth keys que ajusta os key frames e evita tremores na câmara.</w:t>
      </w:r>
    </w:p>
    <w:p w14:paraId="7D763042" w14:textId="048EB46A" w:rsidR="0061040F" w:rsidRDefault="0061040F" w:rsidP="0061040F">
      <w:pPr>
        <w:pStyle w:val="Heading2"/>
        <w:rPr>
          <w:lang w:val="pt-PT"/>
        </w:rPr>
      </w:pPr>
    </w:p>
    <w:p w14:paraId="3A26536E" w14:textId="35FBE7C7" w:rsidR="0061040F" w:rsidRDefault="001C6285" w:rsidP="0061040F">
      <w:pPr>
        <w:pStyle w:val="Heading2"/>
        <w:rPr>
          <w:lang w:val="pt-PT"/>
        </w:rPr>
      </w:pPr>
      <w:r>
        <w:rPr>
          <w:lang w:val="pt-PT"/>
        </w:rPr>
        <w:t>RENDERIZAÇÃO</w:t>
      </w:r>
    </w:p>
    <w:p w14:paraId="14F5A032" w14:textId="3F9A4992" w:rsidR="001C6285" w:rsidRPr="001C6285" w:rsidRDefault="001C6285" w:rsidP="001C6285">
      <w:pPr>
        <w:rPr>
          <w:lang w:val="pt-PT"/>
        </w:rPr>
      </w:pPr>
      <w:r>
        <w:rPr>
          <w:lang w:val="pt-PT"/>
        </w:rPr>
        <w:t xml:space="preserve">Para fazer a renderização do vídeo foram utilizados </w:t>
      </w:r>
      <w:r w:rsidR="0065447A">
        <w:rPr>
          <w:lang w:val="pt-PT"/>
        </w:rPr>
        <w:t>18</w:t>
      </w:r>
      <w:r>
        <w:rPr>
          <w:lang w:val="pt-PT"/>
        </w:rPr>
        <w:t xml:space="preserve"> frames por segundo</w:t>
      </w:r>
      <w:r w:rsidR="0065447A">
        <w:rPr>
          <w:lang w:val="pt-PT"/>
        </w:rPr>
        <w:t>, para não ficar muito diferente da animação desejada, havendo sempre algumas discrepâncias, principalmente na velocidade que em alguns casos se alterou, ficando mais rápida</w:t>
      </w:r>
      <w:r>
        <w:rPr>
          <w:lang w:val="pt-PT"/>
        </w:rPr>
        <w:t xml:space="preserve">. Durante a renderização houve alguns erros em texturas, o que fez com que houvesse texturas erradas (aparecendo partes a rosa). Devido ao tempo de renderização não realizamos outra gravação até porque também não tínhamos a certeza </w:t>
      </w:r>
      <w:r w:rsidR="00471925">
        <w:rPr>
          <w:lang w:val="pt-PT"/>
        </w:rPr>
        <w:t>se</w:t>
      </w:r>
      <w:r>
        <w:rPr>
          <w:lang w:val="pt-PT"/>
        </w:rPr>
        <w:t xml:space="preserve"> iria dar o mesmo problema. Pelas imagens e no projeto é possível verificar que apenas aparecem estes erros no vídeo renderizado. </w:t>
      </w:r>
    </w:p>
    <w:p w14:paraId="6B5B7BC0" w14:textId="77777777" w:rsidR="0061040F" w:rsidRDefault="0061040F" w:rsidP="0061040F">
      <w:pPr>
        <w:pStyle w:val="Heading2"/>
        <w:rPr>
          <w:lang w:val="pt-PT"/>
        </w:rPr>
      </w:pPr>
    </w:p>
    <w:p w14:paraId="2D983145" w14:textId="77777777" w:rsidR="009734A2" w:rsidRDefault="009734A2" w:rsidP="009734A2">
      <w:pPr>
        <w:rPr>
          <w:lang w:val="pt-PT"/>
        </w:rPr>
      </w:pPr>
    </w:p>
    <w:p w14:paraId="228BE49F" w14:textId="77777777" w:rsidR="00C62A72" w:rsidRDefault="00C62A72" w:rsidP="009734A2">
      <w:pPr>
        <w:rPr>
          <w:lang w:val="pt-PT"/>
        </w:rPr>
      </w:pPr>
    </w:p>
    <w:p w14:paraId="1AC0C675" w14:textId="77777777" w:rsidR="009734A2" w:rsidRPr="009734A2" w:rsidRDefault="009734A2" w:rsidP="009734A2">
      <w:pPr>
        <w:rPr>
          <w:lang w:val="pt-PT"/>
        </w:rPr>
      </w:pPr>
    </w:p>
    <w:p w14:paraId="5196720B" w14:textId="77777777" w:rsidR="00123ED7" w:rsidRDefault="00123ED7" w:rsidP="00A6357C">
      <w:pPr>
        <w:pStyle w:val="Heading2"/>
        <w:rPr>
          <w:lang w:val="pt-PT"/>
        </w:rPr>
      </w:pPr>
      <w:bookmarkStart w:id="23" w:name="_Toc138460718"/>
    </w:p>
    <w:p w14:paraId="7487461A" w14:textId="2C805054" w:rsidR="00A6357C" w:rsidRDefault="00A6357C" w:rsidP="00A6357C">
      <w:pPr>
        <w:pStyle w:val="Heading2"/>
        <w:rPr>
          <w:lang w:val="pt-PT"/>
        </w:rPr>
      </w:pPr>
      <w:r>
        <w:rPr>
          <w:lang w:val="pt-PT"/>
        </w:rPr>
        <w:t>CONTRIBUIÇÕES</w:t>
      </w:r>
      <w:bookmarkEnd w:id="23"/>
    </w:p>
    <w:p w14:paraId="0499384E" w14:textId="77777777" w:rsidR="00A6357C" w:rsidRDefault="00A6357C" w:rsidP="00A6357C">
      <w:pPr>
        <w:rPr>
          <w:lang w:val="pt-PT"/>
        </w:rPr>
      </w:pPr>
    </w:p>
    <w:p w14:paraId="0511A856" w14:textId="77777777" w:rsidR="00A6357C" w:rsidRPr="00A6357C" w:rsidRDefault="00A6357C" w:rsidP="00A6357C">
      <w:pPr>
        <w:rPr>
          <w:rFonts w:ascii="Times New Roman" w:hAnsi="Times New Roman" w:cs="Times New Roman"/>
          <w:lang w:val="pt-PT"/>
        </w:rPr>
      </w:pPr>
      <w:r w:rsidRPr="00A6357C">
        <w:rPr>
          <w:rFonts w:ascii="Times New Roman" w:hAnsi="Times New Roman" w:cs="Times New Roman"/>
          <w:lang w:val="pt-PT"/>
        </w:rPr>
        <w:t>Todos os elementos do grupo trabalharam de forma igual, distribuindo o esforço e ajudando nas tarefas um dos outros.</w:t>
      </w:r>
    </w:p>
    <w:p w14:paraId="11738DDD" w14:textId="7E7C446F" w:rsidR="00A6357C" w:rsidRDefault="00A6357C" w:rsidP="00A6357C">
      <w:pPr>
        <w:rPr>
          <w:rFonts w:ascii="Times New Roman" w:hAnsi="Times New Roman" w:cs="Times New Roman"/>
          <w:lang w:val="pt-PT"/>
        </w:rPr>
      </w:pPr>
      <w:r w:rsidRPr="00A6357C">
        <w:rPr>
          <w:rFonts w:ascii="Times New Roman" w:hAnsi="Times New Roman" w:cs="Times New Roman"/>
          <w:lang w:val="pt-PT"/>
        </w:rPr>
        <w:t xml:space="preserve">       O João focou-se mais na modelação da parte inferior</w:t>
      </w:r>
      <w:r w:rsidR="009734A2">
        <w:rPr>
          <w:rFonts w:ascii="Times New Roman" w:hAnsi="Times New Roman" w:cs="Times New Roman"/>
          <w:lang w:val="pt-PT"/>
        </w:rPr>
        <w:t xml:space="preserve"> e na animação da orquestra</w:t>
      </w:r>
      <w:r w:rsidRPr="00A6357C">
        <w:rPr>
          <w:rFonts w:ascii="Times New Roman" w:hAnsi="Times New Roman" w:cs="Times New Roman"/>
          <w:lang w:val="pt-PT"/>
        </w:rPr>
        <w:t xml:space="preserve">, o Henrique na parte </w:t>
      </w:r>
      <w:r w:rsidR="0065447A">
        <w:rPr>
          <w:rFonts w:ascii="Times New Roman" w:hAnsi="Times New Roman" w:cs="Times New Roman"/>
          <w:lang w:val="pt-PT"/>
        </w:rPr>
        <w:t>do Superior,</w:t>
      </w:r>
      <w:r w:rsidR="009734A2">
        <w:rPr>
          <w:rFonts w:ascii="Times New Roman" w:hAnsi="Times New Roman" w:cs="Times New Roman"/>
          <w:lang w:val="pt-PT"/>
        </w:rPr>
        <w:t xml:space="preserve"> visita virtual</w:t>
      </w:r>
      <w:r w:rsidR="0065447A">
        <w:rPr>
          <w:rFonts w:ascii="Times New Roman" w:hAnsi="Times New Roman" w:cs="Times New Roman"/>
          <w:lang w:val="pt-PT"/>
        </w:rPr>
        <w:t xml:space="preserve"> e renderização</w:t>
      </w:r>
      <w:r w:rsidRPr="00A6357C">
        <w:rPr>
          <w:rFonts w:ascii="Times New Roman" w:hAnsi="Times New Roman" w:cs="Times New Roman"/>
          <w:lang w:val="pt-PT"/>
        </w:rPr>
        <w:t>, e o André na parte exterior e texturas</w:t>
      </w:r>
      <w:r w:rsidR="009734A2">
        <w:rPr>
          <w:rFonts w:ascii="Times New Roman" w:hAnsi="Times New Roman" w:cs="Times New Roman"/>
          <w:lang w:val="pt-PT"/>
        </w:rPr>
        <w:t>.</w:t>
      </w:r>
    </w:p>
    <w:p w14:paraId="1916079E" w14:textId="77777777" w:rsidR="00A6357C" w:rsidRDefault="00A6357C" w:rsidP="0061040F">
      <w:pPr>
        <w:pStyle w:val="Heading2"/>
        <w:rPr>
          <w:lang w:val="pt-PT"/>
        </w:rPr>
      </w:pPr>
    </w:p>
    <w:p w14:paraId="7D2EF1F1" w14:textId="77777777" w:rsidR="0061040F" w:rsidRDefault="0061040F" w:rsidP="0061040F">
      <w:pPr>
        <w:pStyle w:val="Heading2"/>
        <w:rPr>
          <w:lang w:val="pt-PT"/>
        </w:rPr>
      </w:pPr>
      <w:bookmarkStart w:id="24" w:name="_Toc138460719"/>
      <w:r>
        <w:rPr>
          <w:lang w:val="pt-PT"/>
        </w:rPr>
        <w:t>REFERÊNCIAS</w:t>
      </w:r>
      <w:bookmarkEnd w:id="24"/>
    </w:p>
    <w:p w14:paraId="0D049793" w14:textId="77777777" w:rsidR="0061040F" w:rsidRDefault="0061040F" w:rsidP="0061040F">
      <w:pPr>
        <w:rPr>
          <w:lang w:val="pt-PT"/>
        </w:rPr>
      </w:pPr>
    </w:p>
    <w:p w14:paraId="0437A0F9" w14:textId="77777777" w:rsidR="0061040F" w:rsidRDefault="00A6357C" w:rsidP="00A6357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r w:rsidRPr="00A6357C">
        <w:rPr>
          <w:rFonts w:ascii="Times New Roman" w:hAnsi="Times New Roman" w:cs="Times New Roman"/>
          <w:lang w:val="pt-PT"/>
        </w:rPr>
        <w:t>Materiais de apoio ao projeto disponíveis no enunciado</w:t>
      </w:r>
    </w:p>
    <w:p w14:paraId="65271745" w14:textId="77777777" w:rsidR="00A6357C" w:rsidRDefault="00A6357C" w:rsidP="00A6357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hyperlink r:id="rId25" w:history="1">
        <w:r w:rsidRPr="00371479">
          <w:rPr>
            <w:rStyle w:val="Hyperlink"/>
            <w:rFonts w:ascii="Times New Roman" w:hAnsi="Times New Roman" w:cs="Times New Roman"/>
            <w:lang w:val="pt-PT"/>
          </w:rPr>
          <w:t>https://www.youtube.com/watch?v=Pcb-BBeGt8w</w:t>
        </w:r>
      </w:hyperlink>
    </w:p>
    <w:p w14:paraId="27B48F5B" w14:textId="77777777" w:rsidR="00A6357C" w:rsidRDefault="00A6357C" w:rsidP="00A6357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hyperlink r:id="rId26" w:history="1">
        <w:r w:rsidRPr="00371479">
          <w:rPr>
            <w:rStyle w:val="Hyperlink"/>
            <w:rFonts w:ascii="Times New Roman" w:hAnsi="Times New Roman" w:cs="Times New Roman"/>
            <w:lang w:val="pt-PT"/>
          </w:rPr>
          <w:t>https://www.youtube.com/watch?v=JjGKPSkTwWk</w:t>
        </w:r>
      </w:hyperlink>
    </w:p>
    <w:p w14:paraId="54EC4F01" w14:textId="77777777" w:rsidR="00A6357C" w:rsidRDefault="00A6357C" w:rsidP="00A6357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hyperlink r:id="rId27" w:history="1">
        <w:r w:rsidRPr="00371479">
          <w:rPr>
            <w:rStyle w:val="Hyperlink"/>
            <w:rFonts w:ascii="Times New Roman" w:hAnsi="Times New Roman" w:cs="Times New Roman"/>
            <w:lang w:val="pt-PT"/>
          </w:rPr>
          <w:t>https://www.youtube.com/watch?v=3V4kiG6sTxQ</w:t>
        </w:r>
      </w:hyperlink>
    </w:p>
    <w:p w14:paraId="089FB501" w14:textId="77777777" w:rsidR="00A6357C" w:rsidRPr="00285303" w:rsidRDefault="00A6357C" w:rsidP="00BD265B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  <w:lang w:val="pt-PT"/>
        </w:rPr>
      </w:pPr>
      <w:hyperlink r:id="rId28" w:history="1">
        <w:r w:rsidRPr="00371479">
          <w:rPr>
            <w:rStyle w:val="Hyperlink"/>
            <w:rFonts w:ascii="Times New Roman" w:hAnsi="Times New Roman" w:cs="Times New Roman"/>
            <w:lang w:val="pt-PT"/>
          </w:rPr>
          <w:t>https://sketchfab.com/3d-models?date=week&amp;features=downloadable&amp;sort_by=-likeCount</w:t>
        </w:r>
      </w:hyperlink>
    </w:p>
    <w:p w14:paraId="6B37C489" w14:textId="0C0AFA98" w:rsidR="00285303" w:rsidRDefault="00285303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hyperlink r:id="rId29" w:anchor="/?page=1&amp;type=Character" w:history="1">
        <w:r w:rsidRPr="00231838">
          <w:rPr>
            <w:rStyle w:val="Hyperlink"/>
            <w:rFonts w:ascii="Times New Roman" w:hAnsi="Times New Roman" w:cs="Times New Roman"/>
            <w:lang w:val="pt-PT"/>
          </w:rPr>
          <w:t>https://www.mixamo.com/#/?page=1&amp;type=Character</w:t>
        </w:r>
      </w:hyperlink>
    </w:p>
    <w:p w14:paraId="3E7C33BD" w14:textId="39C44A8D" w:rsidR="00285303" w:rsidRDefault="00285303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hyperlink r:id="rId30" w:history="1">
        <w:r w:rsidRPr="00231838">
          <w:rPr>
            <w:rStyle w:val="Hyperlink"/>
            <w:rFonts w:ascii="Times New Roman" w:hAnsi="Times New Roman" w:cs="Times New Roman"/>
            <w:lang w:val="pt-PT"/>
          </w:rPr>
          <w:t>https://www.youtube.com/watch?v=chlIrcTAqUs&amp;ab_channel=Olav3DTutorials</w:t>
        </w:r>
      </w:hyperlink>
    </w:p>
    <w:p w14:paraId="2A25F4E6" w14:textId="4CE95A95" w:rsidR="00285303" w:rsidRDefault="00285303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pt-PT"/>
        </w:rPr>
      </w:pPr>
      <w:hyperlink r:id="rId31" w:history="1">
        <w:r w:rsidRPr="00231838">
          <w:rPr>
            <w:rStyle w:val="Hyperlink"/>
            <w:rFonts w:ascii="Times New Roman" w:hAnsi="Times New Roman" w:cs="Times New Roman"/>
            <w:lang w:val="pt-PT"/>
          </w:rPr>
          <w:t>https://www.youtube.com/watch?v=8gi9lUYMRcI&amp;ab_channel=PIXXO3D</w:t>
        </w:r>
      </w:hyperlink>
    </w:p>
    <w:p w14:paraId="4EAC2118" w14:textId="236728F6" w:rsidR="00285303" w:rsidRDefault="00A67827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2" w:history="1">
        <w:r w:rsidRPr="00A67827">
          <w:rPr>
            <w:rStyle w:val="Hyperlink"/>
            <w:rFonts w:ascii="Times New Roman" w:hAnsi="Times New Roman" w:cs="Times New Roman"/>
          </w:rPr>
          <w:t>GitHub - eliemichel/LilySurfaceScraper: Import shaders end environments in Blender from a single URL</w:t>
        </w:r>
      </w:hyperlink>
    </w:p>
    <w:p w14:paraId="745A201B" w14:textId="6BF7A3CF" w:rsidR="00A67827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3" w:history="1">
        <w:r w:rsidRPr="00003DC5">
          <w:rPr>
            <w:rStyle w:val="Hyperlink"/>
            <w:rFonts w:ascii="Times New Roman" w:hAnsi="Times New Roman" w:cs="Times New Roman"/>
          </w:rPr>
          <w:t>https://www.youtube.com/watch?v=LPbUuMs2i20</w:t>
        </w:r>
      </w:hyperlink>
    </w:p>
    <w:p w14:paraId="39EBD96B" w14:textId="552AEA4F" w:rsidR="00C62A72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4" w:history="1">
        <w:r w:rsidRPr="00003DC5">
          <w:rPr>
            <w:rStyle w:val="Hyperlink"/>
            <w:rFonts w:ascii="Times New Roman" w:hAnsi="Times New Roman" w:cs="Times New Roman"/>
          </w:rPr>
          <w:t>https://www.youtube.com/watch?v=chlIrcTAqUs</w:t>
        </w:r>
      </w:hyperlink>
    </w:p>
    <w:p w14:paraId="323E9768" w14:textId="6CA775B1" w:rsidR="00C62A72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5" w:history="1">
        <w:r w:rsidRPr="00003DC5">
          <w:rPr>
            <w:rStyle w:val="Hyperlink"/>
            <w:rFonts w:ascii="Times New Roman" w:hAnsi="Times New Roman" w:cs="Times New Roman"/>
          </w:rPr>
          <w:t>https://www.youtube.com/watch?v=h7ye461ZrRU&amp;t=203s</w:t>
        </w:r>
      </w:hyperlink>
    </w:p>
    <w:p w14:paraId="1644FD0D" w14:textId="2D0F8AFE" w:rsidR="00C62A72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6" w:history="1">
        <w:r w:rsidRPr="00003DC5">
          <w:rPr>
            <w:rStyle w:val="Hyperlink"/>
            <w:rFonts w:ascii="Times New Roman" w:hAnsi="Times New Roman" w:cs="Times New Roman"/>
          </w:rPr>
          <w:t>https://www.youtube.com/watch?v=_RhPePY5DoU</w:t>
        </w:r>
      </w:hyperlink>
    </w:p>
    <w:p w14:paraId="68C0071C" w14:textId="700F20D0" w:rsidR="00C62A72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7" w:history="1">
        <w:r w:rsidRPr="00003DC5">
          <w:rPr>
            <w:rStyle w:val="Hyperlink"/>
            <w:rFonts w:ascii="Times New Roman" w:hAnsi="Times New Roman" w:cs="Times New Roman"/>
          </w:rPr>
          <w:t>https://www.youtube.com/watch?v=a7qyW1G350g&amp;t=132s</w:t>
        </w:r>
      </w:hyperlink>
    </w:p>
    <w:p w14:paraId="592EB550" w14:textId="2517B7AC" w:rsidR="00C62A72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hyperlink r:id="rId38" w:history="1">
        <w:r w:rsidRPr="00003DC5">
          <w:rPr>
            <w:rStyle w:val="Hyperlink"/>
            <w:rFonts w:ascii="Times New Roman" w:hAnsi="Times New Roman" w:cs="Times New Roman"/>
          </w:rPr>
          <w:t>https://www.youtube.com/watch?v=y_cVQo5qA_A</w:t>
        </w:r>
      </w:hyperlink>
    </w:p>
    <w:p w14:paraId="6FCD75C5" w14:textId="77777777" w:rsidR="00C62A72" w:rsidRPr="00A67827" w:rsidRDefault="00C62A72" w:rsidP="00BD26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</w:p>
    <w:sectPr w:rsidR="00C62A72" w:rsidRPr="00A67827" w:rsidSect="009B2968">
      <w:headerReference w:type="default" r:id="rId39"/>
      <w:footerReference w:type="even" r:id="rId40"/>
      <w:footerReference w:type="default" r:id="rId41"/>
      <w:pgSz w:w="12240" w:h="15840" w:code="1"/>
      <w:pgMar w:top="720" w:right="1440" w:bottom="72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2E5862" w14:textId="77777777" w:rsidR="00503DB8" w:rsidRDefault="00503DB8" w:rsidP="009B2968">
      <w:r>
        <w:separator/>
      </w:r>
    </w:p>
  </w:endnote>
  <w:endnote w:type="continuationSeparator" w:id="0">
    <w:p w14:paraId="13C0907B" w14:textId="77777777" w:rsidR="00503DB8" w:rsidRDefault="00503DB8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413218877"/>
      <w:docPartObj>
        <w:docPartGallery w:val="Page Numbers (Bottom of Page)"/>
        <w:docPartUnique/>
      </w:docPartObj>
    </w:sdtPr>
    <w:sdtContent>
      <w:p w14:paraId="6F2F9226" w14:textId="77777777" w:rsidR="009B2968" w:rsidRDefault="009B2968" w:rsidP="00E832AC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06BF88" w14:textId="77777777" w:rsidR="009B2968" w:rsidRDefault="009B2968" w:rsidP="00E832A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CD50C" w14:textId="77777777" w:rsidR="009B2968" w:rsidRDefault="00E832AC" w:rsidP="00E832AC">
    <w:pPr>
      <w:pStyle w:val="Footer"/>
      <w:rPr>
        <w:rStyle w:val="PageNumber"/>
      </w:rPr>
    </w:pPr>
    <w:r w:rsidRPr="00E832AC">
      <w:t>PAGE</w:t>
    </w:r>
    <w:r>
      <w:t xml:space="preserve">   </w:t>
    </w:r>
    <w:sdt>
      <w:sdtPr>
        <w:rPr>
          <w:rStyle w:val="PageNumber"/>
        </w:rPr>
        <w:id w:val="-601500411"/>
        <w:docPartObj>
          <w:docPartGallery w:val="Page Numbers (Bottom of Page)"/>
          <w:docPartUnique/>
        </w:docPartObj>
      </w:sdtPr>
      <w:sdtContent>
        <w:r w:rsidR="009B2968">
          <w:rPr>
            <w:rStyle w:val="PageNumber"/>
          </w:rPr>
          <w:fldChar w:fldCharType="begin"/>
        </w:r>
        <w:r w:rsidR="009B2968">
          <w:rPr>
            <w:rStyle w:val="PageNumber"/>
          </w:rPr>
          <w:instrText xml:space="preserve"> PAGE </w:instrText>
        </w:r>
        <w:r w:rsidR="009B2968">
          <w:rPr>
            <w:rStyle w:val="PageNumber"/>
          </w:rPr>
          <w:fldChar w:fldCharType="separate"/>
        </w:r>
        <w:r w:rsidR="00A123DD">
          <w:rPr>
            <w:rStyle w:val="PageNumber"/>
            <w:noProof/>
          </w:rPr>
          <w:t>2</w:t>
        </w:r>
        <w:r w:rsidR="009B2968">
          <w:rPr>
            <w:rStyle w:val="PageNumbe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BEC18E" w14:textId="77777777" w:rsidR="00503DB8" w:rsidRDefault="00503DB8" w:rsidP="009B2968">
      <w:r>
        <w:separator/>
      </w:r>
    </w:p>
  </w:footnote>
  <w:footnote w:type="continuationSeparator" w:id="0">
    <w:p w14:paraId="1C06A426" w14:textId="77777777" w:rsidR="00503DB8" w:rsidRDefault="00503DB8" w:rsidP="009B29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A691DA" w14:textId="77777777" w:rsidR="009B2968" w:rsidRPr="009B2968" w:rsidRDefault="009B2968" w:rsidP="00E832AC">
    <w:pPr>
      <w:pStyle w:val="Header"/>
    </w:pPr>
    <w:r w:rsidRPr="00E44B70">
      <w:rPr>
        <w:noProof/>
        <w:lang w:eastAsia="en-AU"/>
      </w:rPr>
      <mc:AlternateContent>
        <mc:Choice Requires="wps">
          <w:drawing>
            <wp:inline distT="0" distB="0" distL="0" distR="0" wp14:anchorId="5C0D7232" wp14:editId="0AE2D184">
              <wp:extent cx="4970977" cy="45719"/>
              <wp:effectExtent l="0" t="0" r="0" b="5715"/>
              <wp:docPr id="5" name="Rectangle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970977" cy="45719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7154CCEF" id="Rectangle 5" o:spid="_x0000_s1026" style="width:391.4pt;height:3.6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" fillcolor="#e2b80f [3204]" stroked="f" strokeweight="2pt">
              <v:stroke miterlimit="4"/>
              <v:textbox inset="3pt,3pt,3pt,3pt"/>
              <w10:anchorlock/>
            </v:rect>
          </w:pict>
        </mc:Fallback>
      </mc:AlternateContent>
    </w:r>
    <w:r>
      <w:t xml:space="preserve">      </w:t>
    </w:r>
    <w:r w:rsidR="00516C2E">
      <w:t>AAV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A051C"/>
    <w:multiLevelType w:val="hybridMultilevel"/>
    <w:tmpl w:val="5258921C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4F5A74EF"/>
    <w:multiLevelType w:val="hybridMultilevel"/>
    <w:tmpl w:val="9370C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040ADA"/>
    <w:multiLevelType w:val="hybridMultilevel"/>
    <w:tmpl w:val="E7FC72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064378">
    <w:abstractNumId w:val="2"/>
  </w:num>
  <w:num w:numId="2" w16cid:durableId="665353980">
    <w:abstractNumId w:val="0"/>
  </w:num>
  <w:num w:numId="3" w16cid:durableId="17885434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2648"/>
    <w:rsid w:val="000023C3"/>
    <w:rsid w:val="000114EB"/>
    <w:rsid w:val="000359D1"/>
    <w:rsid w:val="00057E97"/>
    <w:rsid w:val="00075273"/>
    <w:rsid w:val="00086AFE"/>
    <w:rsid w:val="00101B2A"/>
    <w:rsid w:val="00112648"/>
    <w:rsid w:val="00123ED7"/>
    <w:rsid w:val="00187632"/>
    <w:rsid w:val="001C6285"/>
    <w:rsid w:val="001D390E"/>
    <w:rsid w:val="001D4717"/>
    <w:rsid w:val="002107CF"/>
    <w:rsid w:val="00211CE6"/>
    <w:rsid w:val="002366C9"/>
    <w:rsid w:val="00273FEE"/>
    <w:rsid w:val="00285303"/>
    <w:rsid w:val="002930A2"/>
    <w:rsid w:val="00294007"/>
    <w:rsid w:val="00316CFF"/>
    <w:rsid w:val="00342DDF"/>
    <w:rsid w:val="00381D1F"/>
    <w:rsid w:val="0039316E"/>
    <w:rsid w:val="003A1F62"/>
    <w:rsid w:val="003A2106"/>
    <w:rsid w:val="003A7DA5"/>
    <w:rsid w:val="003E6AB7"/>
    <w:rsid w:val="00471925"/>
    <w:rsid w:val="00476195"/>
    <w:rsid w:val="004B28CC"/>
    <w:rsid w:val="00503DB8"/>
    <w:rsid w:val="00516C2E"/>
    <w:rsid w:val="00522057"/>
    <w:rsid w:val="005526B1"/>
    <w:rsid w:val="0060214B"/>
    <w:rsid w:val="0061040F"/>
    <w:rsid w:val="0065447A"/>
    <w:rsid w:val="006742D2"/>
    <w:rsid w:val="006C60E6"/>
    <w:rsid w:val="007C55C1"/>
    <w:rsid w:val="008344DA"/>
    <w:rsid w:val="00856E67"/>
    <w:rsid w:val="00875EBA"/>
    <w:rsid w:val="00876E9B"/>
    <w:rsid w:val="00913469"/>
    <w:rsid w:val="00952F7D"/>
    <w:rsid w:val="00970DC0"/>
    <w:rsid w:val="009734A2"/>
    <w:rsid w:val="009A380C"/>
    <w:rsid w:val="009B2968"/>
    <w:rsid w:val="009B72D4"/>
    <w:rsid w:val="009D4923"/>
    <w:rsid w:val="00A07DCE"/>
    <w:rsid w:val="00A123DD"/>
    <w:rsid w:val="00A602AF"/>
    <w:rsid w:val="00A6357C"/>
    <w:rsid w:val="00A64F96"/>
    <w:rsid w:val="00A67827"/>
    <w:rsid w:val="00AE2317"/>
    <w:rsid w:val="00AF7933"/>
    <w:rsid w:val="00B03EAC"/>
    <w:rsid w:val="00B17E06"/>
    <w:rsid w:val="00BD265B"/>
    <w:rsid w:val="00C3007A"/>
    <w:rsid w:val="00C40827"/>
    <w:rsid w:val="00C62A72"/>
    <w:rsid w:val="00C95220"/>
    <w:rsid w:val="00D16533"/>
    <w:rsid w:val="00D6444E"/>
    <w:rsid w:val="00D677D5"/>
    <w:rsid w:val="00E43DD2"/>
    <w:rsid w:val="00E44B70"/>
    <w:rsid w:val="00E51E5C"/>
    <w:rsid w:val="00E832AC"/>
    <w:rsid w:val="00EA4A50"/>
    <w:rsid w:val="00F4393B"/>
    <w:rsid w:val="00FC520C"/>
    <w:rsid w:val="00FF0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669C5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832AC"/>
  </w:style>
  <w:style w:type="paragraph" w:styleId="Heading1">
    <w:name w:val="heading 1"/>
    <w:basedOn w:val="Normal"/>
    <w:next w:val="Normal"/>
    <w:link w:val="Heading1Ch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Heading2">
    <w:name w:val="heading 2"/>
    <w:basedOn w:val="Normal"/>
    <w:next w:val="Normal"/>
    <w:link w:val="Heading2Ch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9B72D4"/>
    <w:pPr>
      <w:ind w:left="567" w:right="567"/>
      <w:jc w:val="center"/>
      <w:outlineLvl w:val="3"/>
    </w:pPr>
    <w:rPr>
      <w:b/>
      <w:sz w:val="80"/>
    </w:rPr>
  </w:style>
  <w:style w:type="paragraph" w:styleId="Heading5">
    <w:name w:val="heading 5"/>
    <w:basedOn w:val="Text"/>
    <w:next w:val="Normal"/>
    <w:link w:val="Heading5Char"/>
    <w:uiPriority w:val="4"/>
    <w:qFormat/>
    <w:rsid w:val="00E832AC"/>
    <w:pPr>
      <w:outlineLvl w:val="4"/>
    </w:pPr>
    <w:rPr>
      <w:b/>
      <w:color w:val="E2B80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A602AF"/>
    <w:rPr>
      <w:sz w:val="10"/>
    </w:rPr>
  </w:style>
  <w:style w:type="table" w:styleId="TableGrid">
    <w:name w:val="Table Grid"/>
    <w:basedOn w:val="Table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602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9B72D4"/>
    <w:rPr>
      <w:rFonts w:asciiTheme="majorHAnsi" w:hAnsiTheme="majorHAnsi"/>
      <w:b/>
      <w:sz w:val="80"/>
      <w:szCs w:val="80"/>
    </w:rPr>
  </w:style>
  <w:style w:type="character" w:customStyle="1" w:styleId="Heading2Char">
    <w:name w:val="Heading 2 Char"/>
    <w:basedOn w:val="DefaultParagraphFont"/>
    <w:link w:val="Heading2"/>
    <w:uiPriority w:val="1"/>
    <w:rsid w:val="009B72D4"/>
    <w:rPr>
      <w:rFonts w:asciiTheme="majorHAnsi" w:hAnsiTheme="majorHAnsi"/>
      <w:sz w:val="36"/>
      <w:szCs w:val="36"/>
    </w:rPr>
  </w:style>
  <w:style w:type="paragraph" w:styleId="Header">
    <w:name w:val="header"/>
    <w:basedOn w:val="Normal"/>
    <w:link w:val="HeaderCh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E832AC"/>
    <w:rPr>
      <w:rFonts w:asciiTheme="majorHAnsi" w:hAnsiTheme="majorHAnsi"/>
      <w:sz w:val="20"/>
    </w:rPr>
  </w:style>
  <w:style w:type="paragraph" w:styleId="Footer">
    <w:name w:val="footer"/>
    <w:basedOn w:val="Normal"/>
    <w:link w:val="FooterCh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E832AC"/>
    <w:rPr>
      <w:rFonts w:asciiTheme="majorHAnsi" w:hAnsiTheme="majorHAnsi"/>
      <w:sz w:val="20"/>
    </w:rPr>
  </w:style>
  <w:style w:type="character" w:styleId="PageNumber">
    <w:name w:val="page number"/>
    <w:basedOn w:val="DefaultParagraphFont"/>
    <w:uiPriority w:val="99"/>
    <w:semiHidden/>
    <w:rsid w:val="009B2968"/>
  </w:style>
  <w:style w:type="character" w:customStyle="1" w:styleId="Heading3Char">
    <w:name w:val="Heading 3 Char"/>
    <w:basedOn w:val="DefaultParagraphFont"/>
    <w:link w:val="Heading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9B72D4"/>
    <w:rPr>
      <w:b/>
      <w:sz w:val="80"/>
    </w:rPr>
  </w:style>
  <w:style w:type="paragraph" w:customStyle="1" w:styleId="Text">
    <w:name w:val="Text"/>
    <w:basedOn w:val="Normal"/>
    <w:uiPriority w:val="5"/>
    <w:qFormat/>
    <w:rsid w:val="009B72D4"/>
    <w:rPr>
      <w:sz w:val="28"/>
      <w:szCs w:val="28"/>
    </w:rPr>
  </w:style>
  <w:style w:type="paragraph" w:customStyle="1" w:styleId="ImageCaption">
    <w:name w:val="Image Caption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4"/>
    <w:rsid w:val="00E832AC"/>
    <w:rPr>
      <w:b/>
      <w:color w:val="E2B80F" w:themeColor="accent1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A123DD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057E97"/>
    <w:pPr>
      <w:keepNext/>
      <w:keepLines/>
      <w:spacing w:before="240" w:line="259" w:lineRule="auto"/>
      <w:outlineLvl w:val="9"/>
    </w:pPr>
    <w:rPr>
      <w:rFonts w:eastAsiaTheme="majorEastAsia" w:cstheme="majorBidi"/>
      <w:b w:val="0"/>
      <w:color w:val="A9890B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057E97"/>
    <w:pPr>
      <w:spacing w:after="100"/>
    </w:pPr>
  </w:style>
  <w:style w:type="paragraph" w:styleId="TOC3">
    <w:name w:val="toc 3"/>
    <w:basedOn w:val="Normal"/>
    <w:next w:val="Normal"/>
    <w:autoRedefine/>
    <w:uiPriority w:val="39"/>
    <w:rsid w:val="00057E97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rsid w:val="00057E9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57E97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semiHidden/>
    <w:qFormat/>
    <w:rsid w:val="00B17E06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0023C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635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www.youtube.com/watch?v=JjGKPSkTwWk" TargetMode="External"/><Relationship Id="rId39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hyperlink" Target="https://www.youtube.com/watch?v=chlIrcTAqUs" TargetMode="External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Pcb-BBeGt8w" TargetMode="External"/><Relationship Id="rId33" Type="http://schemas.openxmlformats.org/officeDocument/2006/relationships/hyperlink" Target="https://www.youtube.com/watch?v=LPbUuMs2i20" TargetMode="External"/><Relationship Id="rId38" Type="http://schemas.openxmlformats.org/officeDocument/2006/relationships/hyperlink" Target="https://www.youtube.com/watch?v=y_cVQo5qA_A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yperlink" Target="https://www.mixamo.com/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github.com/eliemichel/LilySurfaceScraper" TargetMode="External"/><Relationship Id="rId37" Type="http://schemas.openxmlformats.org/officeDocument/2006/relationships/hyperlink" Target="https://www.youtube.com/watch?v=a7qyW1G350g&amp;t=132s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sketchfab.com/3d-models?date=week&amp;features=downloadable&amp;sort_by=-likeCount" TargetMode="External"/><Relationship Id="rId36" Type="http://schemas.openxmlformats.org/officeDocument/2006/relationships/hyperlink" Target="https://www.youtube.com/watch?v=_RhPePY5DoU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www.youtube.com/watch?v=8gi9lUYMRcI&amp;ab_channel=PIXXO3D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youtube.com/watch?v=3V4kiG6sTxQ" TargetMode="External"/><Relationship Id="rId30" Type="http://schemas.openxmlformats.org/officeDocument/2006/relationships/hyperlink" Target="https://www.youtube.com/watch?v=chlIrcTAqUs&amp;ab_channel=Olav3DTutorials" TargetMode="External"/><Relationship Id="rId35" Type="http://schemas.openxmlformats.org/officeDocument/2006/relationships/hyperlink" Target="https://www.youtube.com/watch?v=h7ye461ZrRU&amp;t=203s" TargetMode="External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c54467\AppData\Roaming\Microsoft\Templates\Modern%20report.dotx" TargetMode="External"/></Relationship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D209B3CA-0C8C-48D4-A94D-FB24C1AB21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0EB6115-A921-4DAE-8E62-9810EA35A64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E058DEA-A24B-4A4E-9EA4-6D86FDA62B5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1E1983F-6286-415F-8BD0-D2570EFEFB2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report.dotx</Template>
  <TotalTime>0</TotalTime>
  <Pages>8</Pages>
  <Words>1692</Words>
  <Characters>9650</Characters>
  <Application>Microsoft Office Word</Application>
  <DocSecurity>0</DocSecurity>
  <Lines>80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2023-06-22T14:10:00Z</dcterms:created>
  <dcterms:modified xsi:type="dcterms:W3CDTF">2024-11-07T16:43:00Z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